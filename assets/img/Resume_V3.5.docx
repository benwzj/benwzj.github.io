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page" w:tblpX="454" w:tblpY="-86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DDD9C4" w:themeColor="background2" w:themeShade="E6" w:sz="4" w:space="0"/>
          <w:insideV w:val="single" w:color="DDD9C4" w:themeColor="background2" w:themeShade="E6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"/>
        <w:gridCol w:w="474"/>
        <w:gridCol w:w="460"/>
      </w:tblGrid>
      <w:tr>
        <w:trPr>
          <w:trHeight w:val="478" w:hRule="atLeast"/>
        </w:trPr>
        <w:tc>
          <w:tcPr>
            <w:tcW w:w="247" w:type="dxa"/>
            <w:shd w:val="clear" w:color="auto" w:fill="auto"/>
            <w:tcMar>
              <w:left w:w="0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  <w:tc>
          <w:tcPr>
            <w:tcW w:w="474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  <w:tc>
          <w:tcPr>
            <w:tcW w:w="460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47" w:type="dxa"/>
            <w:shd w:val="clear" w:color="auto" w:fill="auto"/>
            <w:tcMar>
              <w:left w:w="0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  <w:tc>
          <w:tcPr>
            <w:tcW w:w="474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  <w:tc>
          <w:tcPr>
            <w:tcW w:w="460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>
            <w:pPr>
              <w:pStyle w:val="29"/>
              <w:rPr>
                <w:rStyle w:val="30"/>
                <w:b w:val="0"/>
                <w:sz w:val="22"/>
              </w:rPr>
            </w:pPr>
          </w:p>
        </w:tc>
      </w:tr>
    </w:tbl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-338455</wp:posOffset>
                </wp:positionV>
                <wp:extent cx="3582670" cy="641985"/>
                <wp:effectExtent l="0" t="0" r="0" b="0"/>
                <wp:wrapNone/>
                <wp:docPr id="17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67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hint="eastAsia" w:ascii="Wawati TC" w:hAnsi="Wawati TC" w:eastAsia="Wawati TC" w:cs="Wawati TC"/>
                                <w:b/>
                                <w:bCs w:val="0"/>
                                <w:color w:val="FFFFFF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eastAsia" w:ascii="Wawati TC" w:hAnsi="Wawati TC" w:eastAsia="Wawati TC" w:cs="Wawati TC"/>
                                <w:b w:val="0"/>
                                <w:bCs/>
                                <w:color w:val="FFFFFF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>Ben</w:t>
                            </w:r>
                            <w:r>
                              <w:rPr>
                                <w:rFonts w:hint="eastAsia" w:ascii="Wawati TC" w:hAnsi="Wawati TC" w:eastAsia="Wawati TC" w:cs="Wawati TC"/>
                                <w:b/>
                                <w:bCs w:val="0"/>
                                <w:color w:val="FFFFFF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 xml:space="preserve"> Wen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43.85pt;margin-top:-26.65pt;height:50.55pt;width:282.1pt;z-index:251667456;mso-width-relative:page;mso-height-relative:page;" filled="f" stroked="f" coordsize="21600,21600" o:gfxdata="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23Zau2AAAAAkBAAAPAAAAAAAAAAEAIAAAADgAAABkcnMvZG93bnJldi54bWxQ&#10;SwECFAAUAAAACACHTuJAVsQIbRoCAAAYBAAADgAAAAAAAAABACAAAAA9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center"/>
                        <w:rPr>
                          <w:rFonts w:hint="eastAsia" w:ascii="Wawati TC" w:hAnsi="Wawati TC" w:eastAsia="Wawati TC" w:cs="Wawati TC"/>
                          <w:b/>
                          <w:bCs w:val="0"/>
                          <w:color w:val="FFFFFF"/>
                          <w:kern w:val="24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eastAsia" w:ascii="Wawati TC" w:hAnsi="Wawati TC" w:eastAsia="Wawati TC" w:cs="Wawati TC"/>
                          <w:b w:val="0"/>
                          <w:bCs/>
                          <w:color w:val="FFFFFF"/>
                          <w:kern w:val="24"/>
                          <w:sz w:val="72"/>
                          <w:szCs w:val="72"/>
                          <w:lang w:val="en-US"/>
                        </w:rPr>
                        <w:t>Ben</w:t>
                      </w:r>
                      <w:r>
                        <w:rPr>
                          <w:rFonts w:hint="eastAsia" w:ascii="Wawati TC" w:hAnsi="Wawati TC" w:eastAsia="Wawati TC" w:cs="Wawati TC"/>
                          <w:b/>
                          <w:bCs w:val="0"/>
                          <w:color w:val="FFFFFF"/>
                          <w:kern w:val="24"/>
                          <w:sz w:val="72"/>
                          <w:szCs w:val="72"/>
                          <w:lang w:val="en-US"/>
                        </w:rPr>
                        <w:t xml:space="preserve"> Wen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default" w:ascii="Arial" w:hAnsi="Arial" w:eastAsia="Microsoft YaHei" w:cs="Arial"/>
                          <w:bCs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-875665</wp:posOffset>
                </wp:positionH>
                <wp:positionV relativeFrom="paragraph">
                  <wp:posOffset>-565150</wp:posOffset>
                </wp:positionV>
                <wp:extent cx="7067550" cy="1324610"/>
                <wp:effectExtent l="0" t="0" r="19050" b="21590"/>
                <wp:wrapNone/>
                <wp:docPr id="15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0" cy="132461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-68.95pt;margin-top:-44.5pt;height:104.3pt;width:556.5pt;mso-position-horizontal-relative:margin;z-index:251660288;mso-width-relative:page;mso-height-relative:page;" fillcolor="#2E74B5" filled="t" stroked="f" coordsize="21600,21600" o:gfxdata="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yr1N9sAAAAM&#10;AQAADwAAAAAAAAABACAAAAA4AAAAZHJzL2Rvd25yZXYueG1sUEsBAhQAFAAAAAgAh07iQMKKmm88&#10;AgAAVQQAAA4AAAAAAAAAAQAgAAAAQAEAAGRycy9lMm9Eb2MueG1sUEsFBgAAAAAGAAYAWQEAAO4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139065</wp:posOffset>
                </wp:positionV>
                <wp:extent cx="1355090" cy="266065"/>
                <wp:effectExtent l="0" t="0" r="0" b="0"/>
                <wp:wrapNone/>
                <wp:docPr id="9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hint="default" w:ascii="Times New Roman Regular" w:hAnsi="Times New Roman Regular" w:eastAsia="Microsoft YaHei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YaHei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www.benwen.link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12.25pt;margin-top:10.95pt;height:20.95pt;width:106.7pt;z-index:251683840;mso-width-relative:page;mso-height-relative:page;" filled="f" stroked="f" coordsize="21600,21600" o:gfxdata="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/jZiMdYAAAAJAQAADwAAAAAAAAABACAAAAA4AAAAZHJzL2Rvd25yZXYueG1sUEsBAhQA&#10;FAAAAAgAh07iQBNT7kgXAgAAFwQAAA4AAAAAAAAAAQAgAAAAO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hint="default" w:ascii="Times New Roman Regular" w:hAnsi="Times New Roman Regular" w:eastAsia="Microsoft YaHei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YaHei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www.benwen.link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FFFFF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135890</wp:posOffset>
                </wp:positionV>
                <wp:extent cx="1804670" cy="300355"/>
                <wp:effectExtent l="0" t="0" r="0" b="0"/>
                <wp:wrapNone/>
                <wp:docPr id="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hint="default" w:ascii="Arial" w:hAnsi="Arial" w:cs="Arial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YaHei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Ferntree Gully, VIC, 3156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341.25pt;margin-top:10.7pt;height:23.65pt;width:142.1pt;z-index:251675648;mso-width-relative:page;mso-height-relative:page;" filled="f" stroked="f" coordsize="21600,21600" o:gfxdata="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RwBUHXAAAACQEAAA8AAAAAAAAAAQAgAAAAOAAAAGRycy9kb3ducmV2LnhtbFBLAQIU&#10;ABQAAAAIAIdO4kC24qIAFwIAABcEAAAOAAAAAAAAAAEAIAAAADw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hint="default" w:ascii="Arial" w:hAnsi="Arial" w:cs="Arial"/>
                          <w:color w:val="FFFFFF"/>
                          <w:sz w:val="22"/>
                        </w:rPr>
                      </w:pPr>
                      <w:r>
                        <w:rPr>
                          <w:rFonts w:hint="default" w:ascii="Times New Roman Regular" w:hAnsi="Times New Roman Regular" w:eastAsia="Microsoft YaHei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Ferntree Gully, VIC, 3156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128905</wp:posOffset>
                </wp:positionV>
                <wp:extent cx="1579245" cy="288290"/>
                <wp:effectExtent l="0" t="0" r="0" b="0"/>
                <wp:wrapNone/>
                <wp:docPr id="2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Times New Roman Regular" w:hAnsi="Times New Roman Regular" w:eastAsia="Wawati TC" w:cs="Times New Roman Regular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Wawati TC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Ben.wen@hotm</w:t>
                            </w:r>
                            <w:r>
                              <w:rPr>
                                <w:rFonts w:hint="default" w:ascii="Times New Roman Regular" w:hAnsi="Times New Roman Regular" w:eastAsia="Wawati TC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-35.3pt;margin-top:10.15pt;height:22.7pt;width:124.35pt;z-index:251668480;mso-width-relative:page;mso-height-relative:page;" filled="f" stroked="f" coordsize="21600,21600" o:gfxdata="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dtctrdcAAAAJAQAADwAAAAAAAAABACAAAAA4AAAAZHJzL2Rvd25yZXYueG1sUEsB&#10;AhQAFAAAAAgAh07iQAC+zvIZAgAAGAQAAA4AAAAAAAAAAQAgAAAAPA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 w:ascii="Times New Roman Regular" w:hAnsi="Times New Roman Regular" w:eastAsia="Wawati TC" w:cs="Times New Roman Regular"/>
                          <w:color w:val="FFFFFF"/>
                          <w:sz w:val="22"/>
                        </w:rPr>
                      </w:pPr>
                      <w:r>
                        <w:rPr>
                          <w:rFonts w:hint="default" w:ascii="Times New Roman Regular" w:hAnsi="Times New Roman Regular" w:eastAsia="Wawati TC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Ben.wen@hotm</w:t>
                      </w:r>
                      <w:r>
                        <w:rPr>
                          <w:rFonts w:hint="default" w:ascii="Times New Roman Regular" w:hAnsi="Times New Roman Regular" w:eastAsia="Wawati TC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211455</wp:posOffset>
                </wp:positionV>
                <wp:extent cx="124460" cy="123190"/>
                <wp:effectExtent l="6350" t="6350" r="21590" b="22860"/>
                <wp:wrapNone/>
                <wp:docPr id="19" name="任意多边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460" cy="123190"/>
                        </a:xfrm>
                        <a:custGeom>
                          <a:avLst/>
                          <a:gdLst>
                            <a:gd name="T0" fmla="*/ 52541 w 236"/>
                            <a:gd name="T1" fmla="*/ 38073 h 236"/>
                            <a:gd name="T2" fmla="*/ 38073 w 236"/>
                            <a:gd name="T3" fmla="*/ 51779 h 236"/>
                            <a:gd name="T4" fmla="*/ 35789 w 236"/>
                            <a:gd name="T5" fmla="*/ 67009 h 236"/>
                            <a:gd name="T6" fmla="*/ 45688 w 236"/>
                            <a:gd name="T7" fmla="*/ 57110 h 236"/>
                            <a:gd name="T8" fmla="*/ 57110 w 236"/>
                            <a:gd name="T9" fmla="*/ 44926 h 236"/>
                            <a:gd name="T10" fmla="*/ 67009 w 236"/>
                            <a:gd name="T11" fmla="*/ 35027 h 236"/>
                            <a:gd name="T12" fmla="*/ 176659 w 236"/>
                            <a:gd name="T13" fmla="*/ 165999 h 236"/>
                            <a:gd name="T14" fmla="*/ 144678 w 236"/>
                            <a:gd name="T15" fmla="*/ 134017 h 236"/>
                            <a:gd name="T16" fmla="*/ 163714 w 236"/>
                            <a:gd name="T17" fmla="*/ 81476 h 236"/>
                            <a:gd name="T18" fmla="*/ 156861 w 236"/>
                            <a:gd name="T19" fmla="*/ 50256 h 236"/>
                            <a:gd name="T20" fmla="*/ 139348 w 236"/>
                            <a:gd name="T21" fmla="*/ 24367 h 236"/>
                            <a:gd name="T22" fmla="*/ 81476 w 236"/>
                            <a:gd name="T23" fmla="*/ 0 h 236"/>
                            <a:gd name="T24" fmla="*/ 6853 w 236"/>
                            <a:gd name="T25" fmla="*/ 50256 h 236"/>
                            <a:gd name="T26" fmla="*/ 6092 w 236"/>
                            <a:gd name="T27" fmla="*/ 112696 h 236"/>
                            <a:gd name="T28" fmla="*/ 24367 w 236"/>
                            <a:gd name="T29" fmla="*/ 139348 h 236"/>
                            <a:gd name="T30" fmla="*/ 50256 w 236"/>
                            <a:gd name="T31" fmla="*/ 156861 h 236"/>
                            <a:gd name="T32" fmla="*/ 50256 w 236"/>
                            <a:gd name="T33" fmla="*/ 156861 h 236"/>
                            <a:gd name="T34" fmla="*/ 112696 w 236"/>
                            <a:gd name="T35" fmla="*/ 156861 h 236"/>
                            <a:gd name="T36" fmla="*/ 165999 w 236"/>
                            <a:gd name="T37" fmla="*/ 176659 h 236"/>
                            <a:gd name="T38" fmla="*/ 176659 w 236"/>
                            <a:gd name="T39" fmla="*/ 165999 h 236"/>
                            <a:gd name="T40" fmla="*/ 128687 w 236"/>
                            <a:gd name="T41" fmla="*/ 128687 h 236"/>
                            <a:gd name="T42" fmla="*/ 107366 w 236"/>
                            <a:gd name="T43" fmla="*/ 143155 h 236"/>
                            <a:gd name="T44" fmla="*/ 56348 w 236"/>
                            <a:gd name="T45" fmla="*/ 143155 h 236"/>
                            <a:gd name="T46" fmla="*/ 35027 w 236"/>
                            <a:gd name="T47" fmla="*/ 128687 h 236"/>
                            <a:gd name="T48" fmla="*/ 35027 w 236"/>
                            <a:gd name="T49" fmla="*/ 128687 h 236"/>
                            <a:gd name="T50" fmla="*/ 19798 w 236"/>
                            <a:gd name="T51" fmla="*/ 106605 h 236"/>
                            <a:gd name="T52" fmla="*/ 20559 w 236"/>
                            <a:gd name="T53" fmla="*/ 56348 h 236"/>
                            <a:gd name="T54" fmla="*/ 81476 w 236"/>
                            <a:gd name="T55" fmla="*/ 15229 h 236"/>
                            <a:gd name="T56" fmla="*/ 128687 w 236"/>
                            <a:gd name="T57" fmla="*/ 34266 h 236"/>
                            <a:gd name="T58" fmla="*/ 143155 w 236"/>
                            <a:gd name="T59" fmla="*/ 56348 h 236"/>
                            <a:gd name="T60" fmla="*/ 148485 w 236"/>
                            <a:gd name="T61" fmla="*/ 81476 h 236"/>
                            <a:gd name="T62" fmla="*/ 128687 w 236"/>
                            <a:gd name="T63" fmla="*/ 128687 h 236"/>
                            <a:gd name="T64" fmla="*/ 130210 w 236"/>
                            <a:gd name="T65" fmla="*/ 76908 h 236"/>
                            <a:gd name="T66" fmla="*/ 122595 w 236"/>
                            <a:gd name="T67" fmla="*/ 98229 h 236"/>
                            <a:gd name="T68" fmla="*/ 112696 w 236"/>
                            <a:gd name="T69" fmla="*/ 112696 h 236"/>
                            <a:gd name="T70" fmla="*/ 81476 w 236"/>
                            <a:gd name="T71" fmla="*/ 125641 h 236"/>
                            <a:gd name="T72" fmla="*/ 81476 w 236"/>
                            <a:gd name="T73" fmla="*/ 134779 h 236"/>
                            <a:gd name="T74" fmla="*/ 119550 w 236"/>
                            <a:gd name="T75" fmla="*/ 118788 h 236"/>
                            <a:gd name="T76" fmla="*/ 130210 w 236"/>
                            <a:gd name="T77" fmla="*/ 102036 h 236"/>
                            <a:gd name="T78" fmla="*/ 130210 w 236"/>
                            <a:gd name="T79" fmla="*/ 76908 h 2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236" h="236">
                              <a:moveTo>
                                <a:pt x="80" y="43"/>
                              </a:moveTo>
                              <a:cubicBezTo>
                                <a:pt x="76" y="45"/>
                                <a:pt x="72" y="47"/>
                                <a:pt x="69" y="50"/>
                              </a:cubicBezTo>
                              <a:cubicBezTo>
                                <a:pt x="65" y="52"/>
                                <a:pt x="62" y="55"/>
                                <a:pt x="58" y="58"/>
                              </a:cubicBezTo>
                              <a:cubicBezTo>
                                <a:pt x="55" y="61"/>
                                <a:pt x="52" y="65"/>
                                <a:pt x="50" y="68"/>
                              </a:cubicBezTo>
                              <a:cubicBezTo>
                                <a:pt x="48" y="72"/>
                                <a:pt x="45" y="76"/>
                                <a:pt x="44" y="80"/>
                              </a:cubicBezTo>
                              <a:cubicBezTo>
                                <a:pt x="42" y="83"/>
                                <a:pt x="44" y="87"/>
                                <a:pt x="47" y="88"/>
                              </a:cubicBezTo>
                              <a:cubicBezTo>
                                <a:pt x="50" y="89"/>
                                <a:pt x="53" y="88"/>
                                <a:pt x="54" y="85"/>
                              </a:cubicBezTo>
                              <a:cubicBezTo>
                                <a:pt x="56" y="82"/>
                                <a:pt x="58" y="78"/>
                                <a:pt x="60" y="75"/>
                              </a:cubicBezTo>
                              <a:cubicBezTo>
                                <a:pt x="62" y="72"/>
                                <a:pt x="64" y="69"/>
                                <a:pt x="67" y="66"/>
                              </a:cubicBezTo>
                              <a:cubicBezTo>
                                <a:pt x="69" y="64"/>
                                <a:pt x="72" y="61"/>
                                <a:pt x="75" y="59"/>
                              </a:cubicBezTo>
                              <a:cubicBezTo>
                                <a:pt x="78" y="57"/>
                                <a:pt x="82" y="56"/>
                                <a:pt x="85" y="54"/>
                              </a:cubicBezTo>
                              <a:cubicBezTo>
                                <a:pt x="88" y="53"/>
                                <a:pt x="89" y="49"/>
                                <a:pt x="88" y="46"/>
                              </a:cubicBezTo>
                              <a:cubicBezTo>
                                <a:pt x="87" y="44"/>
                                <a:pt x="83" y="42"/>
                                <a:pt x="80" y="43"/>
                              </a:cubicBezTo>
                              <a:close/>
                              <a:moveTo>
                                <a:pt x="232" y="218"/>
                              </a:moveTo>
                              <a:cubicBezTo>
                                <a:pt x="232" y="218"/>
                                <a:pt x="232" y="218"/>
                                <a:pt x="232" y="218"/>
                              </a:cubicBezTo>
                              <a:cubicBezTo>
                                <a:pt x="190" y="176"/>
                                <a:pt x="190" y="176"/>
                                <a:pt x="190" y="176"/>
                              </a:cubicBezTo>
                              <a:cubicBezTo>
                                <a:pt x="197" y="167"/>
                                <a:pt x="202" y="158"/>
                                <a:pt x="206" y="148"/>
                              </a:cubicBezTo>
                              <a:cubicBezTo>
                                <a:pt x="212" y="135"/>
                                <a:pt x="215" y="122"/>
                                <a:pt x="215" y="107"/>
                              </a:cubicBezTo>
                              <a:cubicBezTo>
                                <a:pt x="215" y="93"/>
                                <a:pt x="212" y="79"/>
                                <a:pt x="207" y="67"/>
                              </a:cubicBezTo>
                              <a:cubicBezTo>
                                <a:pt x="206" y="66"/>
                                <a:pt x="206" y="66"/>
                                <a:pt x="206" y="66"/>
                              </a:cubicBezTo>
                              <a:cubicBezTo>
                                <a:pt x="201" y="53"/>
                                <a:pt x="193" y="42"/>
                                <a:pt x="184" y="32"/>
                              </a:cubicBezTo>
                              <a:cubicBezTo>
                                <a:pt x="183" y="32"/>
                                <a:pt x="183" y="32"/>
                                <a:pt x="183" y="32"/>
                              </a:cubicBezTo>
                              <a:cubicBezTo>
                                <a:pt x="173" y="22"/>
                                <a:pt x="162" y="14"/>
                                <a:pt x="148" y="8"/>
                              </a:cubicBezTo>
                              <a:cubicBezTo>
                                <a:pt x="136" y="3"/>
                                <a:pt x="122" y="0"/>
                                <a:pt x="107" y="0"/>
                              </a:cubicBezTo>
                              <a:cubicBezTo>
                                <a:pt x="78" y="0"/>
                                <a:pt x="51" y="12"/>
                                <a:pt x="32" y="32"/>
                              </a:cubicBezTo>
                              <a:cubicBezTo>
                                <a:pt x="22" y="41"/>
                                <a:pt x="14" y="53"/>
                                <a:pt x="9" y="66"/>
                              </a:cubicBezTo>
                              <a:cubicBezTo>
                                <a:pt x="3" y="79"/>
                                <a:pt x="0" y="93"/>
                                <a:pt x="0" y="107"/>
                              </a:cubicBezTo>
                              <a:cubicBezTo>
                                <a:pt x="0" y="121"/>
                                <a:pt x="3" y="135"/>
                                <a:pt x="8" y="148"/>
                              </a:cubicBezTo>
                              <a:cubicBezTo>
                                <a:pt x="9" y="148"/>
                                <a:pt x="9" y="148"/>
                                <a:pt x="9" y="148"/>
                              </a:cubicBezTo>
                              <a:cubicBezTo>
                                <a:pt x="14" y="161"/>
                                <a:pt x="22" y="173"/>
                                <a:pt x="32" y="183"/>
                              </a:cubicBezTo>
                              <a:cubicBezTo>
                                <a:pt x="32" y="183"/>
                                <a:pt x="32" y="183"/>
                                <a:pt x="32" y="183"/>
                              </a:cubicBezTo>
                              <a:cubicBezTo>
                                <a:pt x="42" y="193"/>
                                <a:pt x="53" y="201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79" y="211"/>
                                <a:pt x="93" y="214"/>
                                <a:pt x="107" y="214"/>
                              </a:cubicBezTo>
                              <a:cubicBezTo>
                                <a:pt x="122" y="214"/>
                                <a:pt x="136" y="211"/>
                                <a:pt x="148" y="206"/>
                              </a:cubicBezTo>
                              <a:cubicBezTo>
                                <a:pt x="158" y="202"/>
                                <a:pt x="168" y="196"/>
                                <a:pt x="176" y="189"/>
                              </a:cubicBezTo>
                              <a:cubicBezTo>
                                <a:pt x="218" y="232"/>
                                <a:pt x="218" y="232"/>
                                <a:pt x="218" y="232"/>
                              </a:cubicBezTo>
                              <a:cubicBezTo>
                                <a:pt x="222" y="236"/>
                                <a:pt x="228" y="236"/>
                                <a:pt x="232" y="232"/>
                              </a:cubicBezTo>
                              <a:cubicBezTo>
                                <a:pt x="236" y="228"/>
                                <a:pt x="236" y="222"/>
                                <a:pt x="232" y="218"/>
                              </a:cubicBezTo>
                              <a:close/>
                              <a:moveTo>
                                <a:pt x="169" y="169"/>
                              </a:move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1" y="177"/>
                                <a:pt x="152" y="184"/>
                                <a:pt x="141" y="188"/>
                              </a:cubicBezTo>
                              <a:cubicBezTo>
                                <a:pt x="131" y="192"/>
                                <a:pt x="119" y="195"/>
                                <a:pt x="107" y="195"/>
                              </a:cubicBezTo>
                              <a:cubicBezTo>
                                <a:pt x="96" y="195"/>
                                <a:pt x="84" y="192"/>
                                <a:pt x="74" y="188"/>
                              </a:cubicBezTo>
                              <a:cubicBezTo>
                                <a:pt x="74" y="188"/>
                                <a:pt x="74" y="188"/>
                                <a:pt x="74" y="188"/>
                              </a:cubicBezTo>
                              <a:cubicBezTo>
                                <a:pt x="63" y="184"/>
                                <a:pt x="54" y="177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38" y="161"/>
                                <a:pt x="31" y="151"/>
                                <a:pt x="27" y="141"/>
                              </a:cubicBezTo>
                              <a:cubicBezTo>
                                <a:pt x="26" y="140"/>
                                <a:pt x="26" y="140"/>
                                <a:pt x="26" y="140"/>
                              </a:cubicBezTo>
                              <a:cubicBezTo>
                                <a:pt x="22" y="130"/>
                                <a:pt x="20" y="119"/>
                                <a:pt x="20" y="107"/>
                              </a:cubicBezTo>
                              <a:cubicBezTo>
                                <a:pt x="20" y="95"/>
                                <a:pt x="22" y="84"/>
                                <a:pt x="27" y="74"/>
                              </a:cubicBezTo>
                              <a:cubicBezTo>
                                <a:pt x="31" y="63"/>
                                <a:pt x="38" y="53"/>
                                <a:pt x="46" y="45"/>
                              </a:cubicBezTo>
                              <a:cubicBezTo>
                                <a:pt x="61" y="30"/>
                                <a:pt x="83" y="20"/>
                                <a:pt x="107" y="20"/>
                              </a:cubicBezTo>
                              <a:cubicBezTo>
                                <a:pt x="119" y="20"/>
                                <a:pt x="131" y="22"/>
                                <a:pt x="141" y="26"/>
                              </a:cubicBezTo>
                              <a:cubicBezTo>
                                <a:pt x="152" y="31"/>
                                <a:pt x="161" y="37"/>
                                <a:pt x="169" y="45"/>
                              </a:cubicBezTo>
                              <a:cubicBezTo>
                                <a:pt x="170" y="46"/>
                                <a:pt x="170" y="46"/>
                                <a:pt x="170" y="46"/>
                              </a:cubicBezTo>
                              <a:cubicBezTo>
                                <a:pt x="178" y="54"/>
                                <a:pt x="184" y="63"/>
                                <a:pt x="188" y="74"/>
                              </a:cubicBezTo>
                              <a:cubicBezTo>
                                <a:pt x="188" y="74"/>
                                <a:pt x="188" y="74"/>
                                <a:pt x="188" y="74"/>
                              </a:cubicBezTo>
                              <a:cubicBezTo>
                                <a:pt x="193" y="84"/>
                                <a:pt x="195" y="95"/>
                                <a:pt x="195" y="107"/>
                              </a:cubicBezTo>
                              <a:cubicBezTo>
                                <a:pt x="195" y="119"/>
                                <a:pt x="192" y="130"/>
                                <a:pt x="188" y="141"/>
                              </a:cubicBezTo>
                              <a:cubicBezTo>
                                <a:pt x="184" y="151"/>
                                <a:pt x="177" y="161"/>
                                <a:pt x="169" y="169"/>
                              </a:cubicBezTo>
                              <a:close/>
                              <a:moveTo>
                                <a:pt x="171" y="101"/>
                              </a:moveTo>
                              <a:cubicBezTo>
                                <a:pt x="171" y="101"/>
                                <a:pt x="171" y="101"/>
                                <a:pt x="171" y="101"/>
                              </a:cubicBezTo>
                              <a:cubicBezTo>
                                <a:pt x="168" y="101"/>
                                <a:pt x="165" y="104"/>
                                <a:pt x="165" y="107"/>
                              </a:cubicBezTo>
                              <a:cubicBezTo>
                                <a:pt x="165" y="115"/>
                                <a:pt x="163" y="122"/>
                                <a:pt x="161" y="129"/>
                              </a:cubicBezTo>
                              <a:cubicBezTo>
                                <a:pt x="160" y="129"/>
                                <a:pt x="160" y="129"/>
                                <a:pt x="160" y="129"/>
                              </a:cubicBezTo>
                              <a:cubicBezTo>
                                <a:pt x="158" y="136"/>
                                <a:pt x="154" y="142"/>
                                <a:pt x="148" y="148"/>
                              </a:cubicBezTo>
                              <a:cubicBezTo>
                                <a:pt x="143" y="153"/>
                                <a:pt x="136" y="158"/>
                                <a:pt x="129" y="160"/>
                              </a:cubicBezTo>
                              <a:cubicBezTo>
                                <a:pt x="123" y="163"/>
                                <a:pt x="115" y="165"/>
                                <a:pt x="107" y="165"/>
                              </a:cubicBezTo>
                              <a:cubicBezTo>
                                <a:pt x="104" y="165"/>
                                <a:pt x="102" y="167"/>
                                <a:pt x="102" y="171"/>
                              </a:cubicBezTo>
                              <a:cubicBezTo>
                                <a:pt x="102" y="174"/>
                                <a:pt x="104" y="177"/>
                                <a:pt x="107" y="177"/>
                              </a:cubicBezTo>
                              <a:cubicBezTo>
                                <a:pt x="117" y="177"/>
                                <a:pt x="126" y="175"/>
                                <a:pt x="134" y="171"/>
                              </a:cubicBezTo>
                              <a:cubicBezTo>
                                <a:pt x="142" y="168"/>
                                <a:pt x="150" y="163"/>
                                <a:pt x="157" y="156"/>
                              </a:cubicBezTo>
                              <a:cubicBezTo>
                                <a:pt x="163" y="150"/>
                                <a:pt x="168" y="142"/>
                                <a:pt x="171" y="134"/>
                              </a:cubicBezTo>
                              <a:cubicBezTo>
                                <a:pt x="171" y="134"/>
                                <a:pt x="171" y="134"/>
                                <a:pt x="171" y="134"/>
                              </a:cubicBezTo>
                              <a:cubicBezTo>
                                <a:pt x="175" y="125"/>
                                <a:pt x="177" y="116"/>
                                <a:pt x="177" y="107"/>
                              </a:cubicBezTo>
                              <a:cubicBezTo>
                                <a:pt x="177" y="104"/>
                                <a:pt x="174" y="101"/>
                                <a:pt x="171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3" o:spid="_x0000_s1026" o:spt="100" style="position:absolute;left:0pt;margin-left:203.7pt;margin-top:16.65pt;height:9.7pt;width:9.8pt;z-index:251682816;mso-width-relative:page;mso-height-relative:page;" fillcolor="#FFFFFF" filled="t" stroked="t" coordsize="236,236" o:gfxdata="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" path="m80,43c76,45,72,47,69,50c65,52,62,55,58,58c55,61,52,65,50,68c48,72,45,76,44,80c42,83,44,87,47,88c50,89,53,88,54,85c56,82,58,78,60,75c62,72,64,69,67,66c69,64,72,61,75,59c78,57,82,56,85,54c88,53,89,49,88,46c87,44,83,42,80,43xm232,218c232,218,232,218,232,218c190,176,190,176,190,176c197,167,202,158,206,148c212,135,215,122,215,107c215,93,212,79,207,67c206,66,206,66,206,66c201,53,193,42,184,32c183,32,183,32,183,32c173,22,162,14,148,8c136,3,122,0,107,0c78,0,51,12,32,32c22,41,14,53,9,66c3,79,0,93,0,107c0,121,3,135,8,148c9,148,9,148,9,148c14,161,22,173,32,183c32,183,32,183,32,183c42,193,53,201,66,206c66,206,66,206,66,206c66,206,66,206,66,206c79,211,93,214,107,214c122,214,136,211,148,206c158,202,168,196,176,189c218,232,218,232,218,232c222,236,228,236,232,232c236,228,236,222,232,218xm169,169c169,169,169,169,169,169c169,169,169,169,169,169c161,177,152,184,141,188c131,192,119,195,107,195c96,195,84,192,74,188c74,188,74,188,74,188c63,184,54,177,46,169c46,169,46,169,46,169c46,169,46,169,46,169c38,161,31,151,27,141c26,140,26,140,26,140c22,130,20,119,20,107c20,95,22,84,27,74c31,63,38,53,46,45c61,30,83,20,107,20c119,20,131,22,141,26c152,31,161,37,169,45c170,46,170,46,170,46c178,54,184,63,188,74c188,74,188,74,188,74c193,84,195,95,195,107c195,119,192,130,188,141c184,151,177,161,169,169xm171,101c171,101,171,101,171,101c168,101,165,104,165,107c165,115,163,122,161,129c160,129,160,129,160,129c158,136,154,142,148,148c143,153,136,158,129,160c123,163,115,165,107,165c104,165,102,167,102,171c102,174,104,177,107,177c117,177,126,175,134,171c142,168,150,163,157,156c163,150,168,142,171,134c171,134,171,134,171,134c175,125,177,116,177,107c177,104,174,101,171,101xe">
                <v:path o:connectlocs="27708698,19873783;20078667,27028199;18874148,34978130;24094612,29810936;30118265,23450991;35338729,18283797;93165165,86650071;76299253,69955738;86338323,42529781;82724237,26233206;73488356,12719367;42968232,0;3614086,26233206;3212755,58826356;12850495,72738475;26503651,81880112;26503651,81880112;59432814,81880112;87543370,92214500;93165165,86650071;67866033,67173523;56621916,74725696;29716407,74725696;18472289,67173523;18472289,67173523;10440928,55646906;10842259,29413178;42968232,7949408;67866033,17886561;75496064,29413178;78306962,42529781;67866033,67173523;68669222,40145324;64653278,51274705;59432814,58826356;42968232,65583537;42968232,70353495;63047427,62006329;68669222,53261927;68669222,40145324" o:connectangles="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225425</wp:posOffset>
                </wp:positionV>
                <wp:extent cx="134620" cy="99060"/>
                <wp:effectExtent l="6350" t="6350" r="11430" b="21590"/>
                <wp:wrapNone/>
                <wp:docPr id="22" name="任意多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99060"/>
                        </a:xfrm>
                        <a:custGeom>
                          <a:avLst/>
                          <a:gdLst>
                            <a:gd name="T0" fmla="*/ 24730180 w 1815"/>
                            <a:gd name="T1" fmla="*/ 0 h 1371"/>
                            <a:gd name="T2" fmla="*/ 2739338 w 1815"/>
                            <a:gd name="T3" fmla="*/ 0 h 1371"/>
                            <a:gd name="T4" fmla="*/ 0 w 1815"/>
                            <a:gd name="T5" fmla="*/ 3005071 h 1371"/>
                            <a:gd name="T6" fmla="*/ 0 w 1815"/>
                            <a:gd name="T7" fmla="*/ 19026719 h 1371"/>
                            <a:gd name="T8" fmla="*/ 2739338 w 1815"/>
                            <a:gd name="T9" fmla="*/ 22031790 h 1371"/>
                            <a:gd name="T10" fmla="*/ 24730180 w 1815"/>
                            <a:gd name="T11" fmla="*/ 22031790 h 1371"/>
                            <a:gd name="T12" fmla="*/ 27469518 w 1815"/>
                            <a:gd name="T13" fmla="*/ 19026719 h 1371"/>
                            <a:gd name="T14" fmla="*/ 27469518 w 1815"/>
                            <a:gd name="T15" fmla="*/ 3005071 h 1371"/>
                            <a:gd name="T16" fmla="*/ 24730180 w 1815"/>
                            <a:gd name="T17" fmla="*/ 0 h 1371"/>
                            <a:gd name="T18" fmla="*/ 26349506 w 1815"/>
                            <a:gd name="T19" fmla="*/ 17901842 h 1371"/>
                            <a:gd name="T20" fmla="*/ 23640465 w 1815"/>
                            <a:gd name="T21" fmla="*/ 20810501 h 1371"/>
                            <a:gd name="T22" fmla="*/ 3829053 w 1815"/>
                            <a:gd name="T23" fmla="*/ 20810501 h 1371"/>
                            <a:gd name="T24" fmla="*/ 1120013 w 1815"/>
                            <a:gd name="T25" fmla="*/ 17901842 h 1371"/>
                            <a:gd name="T26" fmla="*/ 1120013 w 1815"/>
                            <a:gd name="T27" fmla="*/ 4129949 h 1371"/>
                            <a:gd name="T28" fmla="*/ 3829053 w 1815"/>
                            <a:gd name="T29" fmla="*/ 1221290 h 1371"/>
                            <a:gd name="T30" fmla="*/ 23640465 w 1815"/>
                            <a:gd name="T31" fmla="*/ 1221290 h 1371"/>
                            <a:gd name="T32" fmla="*/ 26349506 w 1815"/>
                            <a:gd name="T33" fmla="*/ 4129949 h 1371"/>
                            <a:gd name="T34" fmla="*/ 26349506 w 1815"/>
                            <a:gd name="T35" fmla="*/ 17901842 h 1371"/>
                            <a:gd name="T36" fmla="*/ 23806903 w 1815"/>
                            <a:gd name="T37" fmla="*/ 3728214 h 1371"/>
                            <a:gd name="T38" fmla="*/ 23156103 w 1815"/>
                            <a:gd name="T39" fmla="*/ 3005071 h 1371"/>
                            <a:gd name="T40" fmla="*/ 13273120 w 1815"/>
                            <a:gd name="T41" fmla="*/ 13804065 h 1371"/>
                            <a:gd name="T42" fmla="*/ 3980441 w 1815"/>
                            <a:gd name="T43" fmla="*/ 3647888 h 1371"/>
                            <a:gd name="T44" fmla="*/ 3329642 w 1815"/>
                            <a:gd name="T45" fmla="*/ 4354945 h 1371"/>
                            <a:gd name="T46" fmla="*/ 8036526 w 1815"/>
                            <a:gd name="T47" fmla="*/ 9497274 h 1371"/>
                            <a:gd name="T48" fmla="*/ 2739338 w 1815"/>
                            <a:gd name="T49" fmla="*/ 15282419 h 1371"/>
                            <a:gd name="T50" fmla="*/ 3420435 w 1815"/>
                            <a:gd name="T51" fmla="*/ 16021648 h 1371"/>
                            <a:gd name="T52" fmla="*/ 8717623 w 1815"/>
                            <a:gd name="T53" fmla="*/ 10236503 h 1371"/>
                            <a:gd name="T54" fmla="*/ 13288269 w 1815"/>
                            <a:gd name="T55" fmla="*/ 15234266 h 1371"/>
                            <a:gd name="T56" fmla="*/ 13939068 w 1815"/>
                            <a:gd name="T57" fmla="*/ 14527209 h 1371"/>
                            <a:gd name="T58" fmla="*/ 18343276 w 1815"/>
                            <a:gd name="T59" fmla="*/ 9706184 h 1371"/>
                            <a:gd name="T60" fmla="*/ 24427405 w 1815"/>
                            <a:gd name="T61" fmla="*/ 15394917 h 1371"/>
                            <a:gd name="T62" fmla="*/ 25032857 w 1815"/>
                            <a:gd name="T63" fmla="*/ 14639602 h 1371"/>
                            <a:gd name="T64" fmla="*/ 18994076 w 1815"/>
                            <a:gd name="T65" fmla="*/ 8983041 h 1371"/>
                            <a:gd name="T66" fmla="*/ 23806903 w 1815"/>
                            <a:gd name="T67" fmla="*/ 3728214 h 1371"/>
                            <a:gd name="T68" fmla="*/ 23806903 w 1815"/>
                            <a:gd name="T69" fmla="*/ 3728214 h 1371"/>
                            <a:gd name="T70" fmla="*/ 23806903 w 1815"/>
                            <a:gd name="T71" fmla="*/ 3728214 h 137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815" h="1371">
                              <a:moveTo>
                                <a:pt x="1634" y="0"/>
                              </a:moveTo>
                              <a:cubicBezTo>
                                <a:pt x="181" y="0"/>
                                <a:pt x="181" y="0"/>
                                <a:pt x="181" y="0"/>
                              </a:cubicBezTo>
                              <a:cubicBezTo>
                                <a:pt x="81" y="0"/>
                                <a:pt x="0" y="83"/>
                                <a:pt x="0" y="187"/>
                              </a:cubicBezTo>
                              <a:cubicBezTo>
                                <a:pt x="0" y="1184"/>
                                <a:pt x="0" y="1184"/>
                                <a:pt x="0" y="1184"/>
                              </a:cubicBezTo>
                              <a:cubicBezTo>
                                <a:pt x="0" y="1287"/>
                                <a:pt x="81" y="1371"/>
                                <a:pt x="181" y="1371"/>
                              </a:cubicBezTo>
                              <a:cubicBezTo>
                                <a:pt x="1634" y="1371"/>
                                <a:pt x="1634" y="1371"/>
                                <a:pt x="1634" y="1371"/>
                              </a:cubicBezTo>
                              <a:cubicBezTo>
                                <a:pt x="1734" y="1371"/>
                                <a:pt x="1815" y="1287"/>
                                <a:pt x="1815" y="1184"/>
                              </a:cubicBezTo>
                              <a:cubicBezTo>
                                <a:pt x="1815" y="187"/>
                                <a:pt x="1815" y="187"/>
                                <a:pt x="1815" y="187"/>
                              </a:cubicBezTo>
                              <a:cubicBezTo>
                                <a:pt x="1815" y="83"/>
                                <a:pt x="1734" y="0"/>
                                <a:pt x="1634" y="0"/>
                              </a:cubicBezTo>
                              <a:close/>
                              <a:moveTo>
                                <a:pt x="1741" y="1114"/>
                              </a:moveTo>
                              <a:cubicBezTo>
                                <a:pt x="1741" y="1214"/>
                                <a:pt x="1661" y="1295"/>
                                <a:pt x="1562" y="1295"/>
                              </a:cubicBezTo>
                              <a:cubicBezTo>
                                <a:pt x="253" y="1295"/>
                                <a:pt x="253" y="1295"/>
                                <a:pt x="253" y="1295"/>
                              </a:cubicBezTo>
                              <a:cubicBezTo>
                                <a:pt x="154" y="1295"/>
                                <a:pt x="74" y="1214"/>
                                <a:pt x="74" y="1114"/>
                              </a:cubicBezTo>
                              <a:cubicBezTo>
                                <a:pt x="74" y="257"/>
                                <a:pt x="74" y="257"/>
                                <a:pt x="74" y="257"/>
                              </a:cubicBezTo>
                              <a:cubicBezTo>
                                <a:pt x="74" y="157"/>
                                <a:pt x="154" y="76"/>
                                <a:pt x="253" y="76"/>
                              </a:cubicBezTo>
                              <a:cubicBezTo>
                                <a:pt x="1562" y="76"/>
                                <a:pt x="1562" y="76"/>
                                <a:pt x="1562" y="76"/>
                              </a:cubicBezTo>
                              <a:cubicBezTo>
                                <a:pt x="1661" y="76"/>
                                <a:pt x="1741" y="157"/>
                                <a:pt x="1741" y="257"/>
                              </a:cubicBezTo>
                              <a:lnTo>
                                <a:pt x="1741" y="1114"/>
                              </a:lnTo>
                              <a:close/>
                              <a:moveTo>
                                <a:pt x="1573" y="232"/>
                              </a:moveTo>
                              <a:cubicBezTo>
                                <a:pt x="1530" y="187"/>
                                <a:pt x="1530" y="187"/>
                                <a:pt x="1530" y="187"/>
                              </a:cubicBezTo>
                              <a:cubicBezTo>
                                <a:pt x="877" y="859"/>
                                <a:pt x="877" y="859"/>
                                <a:pt x="877" y="859"/>
                              </a:cubicBezTo>
                              <a:cubicBezTo>
                                <a:pt x="263" y="227"/>
                                <a:pt x="263" y="227"/>
                                <a:pt x="263" y="227"/>
                              </a:cubicBezTo>
                              <a:cubicBezTo>
                                <a:pt x="220" y="271"/>
                                <a:pt x="220" y="271"/>
                                <a:pt x="220" y="271"/>
                              </a:cubicBezTo>
                              <a:cubicBezTo>
                                <a:pt x="531" y="591"/>
                                <a:pt x="531" y="591"/>
                                <a:pt x="531" y="591"/>
                              </a:cubicBezTo>
                              <a:cubicBezTo>
                                <a:pt x="181" y="951"/>
                                <a:pt x="181" y="951"/>
                                <a:pt x="181" y="951"/>
                              </a:cubicBezTo>
                              <a:cubicBezTo>
                                <a:pt x="226" y="997"/>
                                <a:pt x="226" y="997"/>
                                <a:pt x="226" y="997"/>
                              </a:cubicBezTo>
                              <a:cubicBezTo>
                                <a:pt x="576" y="637"/>
                                <a:pt x="576" y="637"/>
                                <a:pt x="576" y="637"/>
                              </a:cubicBezTo>
                              <a:cubicBezTo>
                                <a:pt x="878" y="948"/>
                                <a:pt x="878" y="948"/>
                                <a:pt x="878" y="948"/>
                              </a:cubicBezTo>
                              <a:cubicBezTo>
                                <a:pt x="921" y="904"/>
                                <a:pt x="921" y="904"/>
                                <a:pt x="921" y="904"/>
                              </a:cubicBezTo>
                              <a:cubicBezTo>
                                <a:pt x="1212" y="604"/>
                                <a:pt x="1212" y="604"/>
                                <a:pt x="1212" y="604"/>
                              </a:cubicBezTo>
                              <a:cubicBezTo>
                                <a:pt x="1614" y="958"/>
                                <a:pt x="1614" y="958"/>
                                <a:pt x="1614" y="958"/>
                              </a:cubicBezTo>
                              <a:cubicBezTo>
                                <a:pt x="1654" y="911"/>
                                <a:pt x="1654" y="911"/>
                                <a:pt x="1654" y="911"/>
                              </a:cubicBezTo>
                              <a:cubicBezTo>
                                <a:pt x="1255" y="559"/>
                                <a:pt x="1255" y="559"/>
                                <a:pt x="1255" y="559"/>
                              </a:cubicBezTo>
                              <a:lnTo>
                                <a:pt x="1573" y="232"/>
                              </a:lnTo>
                              <a:close/>
                              <a:moveTo>
                                <a:pt x="1573" y="232"/>
                              </a:moveTo>
                              <a:cubicBezTo>
                                <a:pt x="1573" y="232"/>
                                <a:pt x="1573" y="232"/>
                                <a:pt x="1573" y="232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5" o:spid="_x0000_s1026" o:spt="100" style="position:absolute;left:0pt;margin-left:-45pt;margin-top:17.75pt;height:7.8pt;width:10.6pt;z-index:251678720;mso-width-relative:page;mso-height-relative:page;" fillcolor="#FFFFFF [3228]" filled="t" stroked="t" coordsize="1815,1371" o:gfxdata="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BYAAABkcnMv&#10;UEsBAhQAFAAAAAgAh07iQKcmeJvZAAAACQEAAA8AAAAAAAAAAQAgAAAAOAAAAGRycy9kb3ducmV2&#10;LnhtbFBLAQIUABQAAAAIAIdO4kBNpoMhBQkAAPAqAAAOAAAAAAAAAAEAIAAAAD4BAABkcnMvZTJv&#10;RG9jLnhtbFBLBQYAAAAABgAGAFkBAAC1DAAAAAA=&#10;" path="m1634,0c181,0,181,0,181,0c81,0,0,83,0,187c0,1184,0,1184,0,1184c0,1287,81,1371,181,1371c1634,1371,1634,1371,1634,1371c1734,1371,1815,1287,1815,1184c1815,187,1815,187,1815,187c1815,83,1734,0,1634,0xm1741,1114c1741,1214,1661,1295,1562,1295c253,1295,253,1295,253,1295c154,1295,74,1214,74,1114c74,257,74,257,74,257c74,157,154,76,253,76c1562,76,1562,76,1562,76c1661,76,1741,157,1741,257l1741,1114xm1573,232c1530,187,1530,187,1530,187c877,859,877,859,877,859c263,227,263,227,263,227c220,271,220,271,220,271c531,591,531,591,531,591c181,951,181,951,181,951c226,997,226,997,226,997c576,637,576,637,576,637c878,948,878,948,878,948c921,904,921,904,921,904c1212,604,1212,604,1212,604c1614,958,1614,958,1614,958c1654,911,1654,911,1654,911c1255,559,1255,559,1255,559l1573,232xm1573,232c1573,232,1573,232,1573,232e">
                <v:path o:connectlocs="1834257207,0;203178887,0;0,217127887;0,1374753307;203178887,1591881194;1834257207,1591881194;2037436095,1374753307;2037436095,217127887;1834257207,0;1954363910,1293476636;1753432175,1503638387;284003920,1503638387;83072258,1293476636;83072258,298404630;284003920,88242879;1753432175,88242879;1954363910,298404630;1954363910,1293476636;1765777014,269377738;1717506658,217127887;984477914,997396556;295232488,263573876;246962207,314661452;596075553,686214414;203178887,1104213294;253696396,1157625420;646593062,739626540;985601527,1100734055;1033871809,1049646479;1360535435,701308962;1811800143,1112341705;1856707002,1057767304;1408805791,649059111;1765777014,269377738;1765777014,269377738;1765777014,269377738" o:connectangles="0,0,0,0,0,0,0,0,0,0,0,0,0,0,0,0,0,0,0,0,0,0,0,0,0,0,0,0,0,0,0,0,0,0,0,0"/>
                <v:fill on="t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226060</wp:posOffset>
                </wp:positionV>
                <wp:extent cx="120650" cy="110490"/>
                <wp:effectExtent l="5080" t="6350" r="26670" b="10160"/>
                <wp:wrapNone/>
                <wp:docPr id="23" name="任意多边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650" cy="110490"/>
                        </a:xfrm>
                        <a:custGeom>
                          <a:avLst/>
                          <a:gdLst>
                            <a:gd name="T0" fmla="*/ 23630161 w 1374"/>
                            <a:gd name="T1" fmla="*/ 30250783 h 1358"/>
                            <a:gd name="T2" fmla="*/ 23608189 w 1374"/>
                            <a:gd name="T3" fmla="*/ 30250783 h 1358"/>
                            <a:gd name="T4" fmla="*/ 22419964 w 1374"/>
                            <a:gd name="T5" fmla="*/ 30117129 h 1358"/>
                            <a:gd name="T6" fmla="*/ 20923861 w 1374"/>
                            <a:gd name="T7" fmla="*/ 29671572 h 1358"/>
                            <a:gd name="T8" fmla="*/ 946132 w 1374"/>
                            <a:gd name="T9" fmla="*/ 9444967 h 1358"/>
                            <a:gd name="T10" fmla="*/ 1650173 w 1374"/>
                            <a:gd name="T11" fmla="*/ 2940387 h 1358"/>
                            <a:gd name="T12" fmla="*/ 3410341 w 1374"/>
                            <a:gd name="T13" fmla="*/ 1158290 h 1358"/>
                            <a:gd name="T14" fmla="*/ 6248607 w 1374"/>
                            <a:gd name="T15" fmla="*/ 44595 h 1358"/>
                            <a:gd name="T16" fmla="*/ 8976749 w 1374"/>
                            <a:gd name="T17" fmla="*/ 1425598 h 1358"/>
                            <a:gd name="T18" fmla="*/ 11551082 w 1374"/>
                            <a:gd name="T19" fmla="*/ 4588829 h 1358"/>
                            <a:gd name="T20" fmla="*/ 11308990 w 1374"/>
                            <a:gd name="T21" fmla="*/ 9979582 h 1358"/>
                            <a:gd name="T22" fmla="*/ 10318912 w 1374"/>
                            <a:gd name="T23" fmla="*/ 10982119 h 1358"/>
                            <a:gd name="T24" fmla="*/ 19405786 w 1374"/>
                            <a:gd name="T25" fmla="*/ 20159778 h 1358"/>
                            <a:gd name="T26" fmla="*/ 20373891 w 1374"/>
                            <a:gd name="T27" fmla="*/ 19179605 h 1358"/>
                            <a:gd name="T28" fmla="*/ 25698338 w 1374"/>
                            <a:gd name="T29" fmla="*/ 18912297 h 1358"/>
                            <a:gd name="T30" fmla="*/ 28822642 w 1374"/>
                            <a:gd name="T31" fmla="*/ 21518549 h 1358"/>
                            <a:gd name="T32" fmla="*/ 30186778 w 1374"/>
                            <a:gd name="T33" fmla="*/ 24280819 h 1358"/>
                            <a:gd name="T34" fmla="*/ 29086575 w 1374"/>
                            <a:gd name="T35" fmla="*/ 27154378 h 1358"/>
                            <a:gd name="T36" fmla="*/ 27678494 w 1374"/>
                            <a:gd name="T37" fmla="*/ 28580109 h 1358"/>
                            <a:gd name="T38" fmla="*/ 26490400 w 1374"/>
                            <a:gd name="T39" fmla="*/ 28580109 h 1358"/>
                            <a:gd name="T40" fmla="*/ 26490400 w 1374"/>
                            <a:gd name="T41" fmla="*/ 27354859 h 1358"/>
                            <a:gd name="T42" fmla="*/ 27898482 w 1374"/>
                            <a:gd name="T43" fmla="*/ 25951493 h 1358"/>
                            <a:gd name="T44" fmla="*/ 28492529 w 1374"/>
                            <a:gd name="T45" fmla="*/ 24347646 h 1358"/>
                            <a:gd name="T46" fmla="*/ 27744542 w 1374"/>
                            <a:gd name="T47" fmla="*/ 22832857 h 1358"/>
                            <a:gd name="T48" fmla="*/ 24620239 w 1374"/>
                            <a:gd name="T49" fmla="*/ 20226605 h 1358"/>
                            <a:gd name="T50" fmla="*/ 21583957 w 1374"/>
                            <a:gd name="T51" fmla="*/ 20382490 h 1358"/>
                            <a:gd name="T52" fmla="*/ 20087854 w 1374"/>
                            <a:gd name="T53" fmla="*/ 21875048 h 1358"/>
                            <a:gd name="T54" fmla="*/ 19009755 w 1374"/>
                            <a:gd name="T55" fmla="*/ 21986338 h 1358"/>
                            <a:gd name="T56" fmla="*/ 8514800 w 1374"/>
                            <a:gd name="T57" fmla="*/ 11360717 h 1358"/>
                            <a:gd name="T58" fmla="*/ 8624794 w 1374"/>
                            <a:gd name="T59" fmla="*/ 10269254 h 1358"/>
                            <a:gd name="T60" fmla="*/ 10098924 w 1374"/>
                            <a:gd name="T61" fmla="*/ 8754465 h 1358"/>
                            <a:gd name="T62" fmla="*/ 10252863 w 1374"/>
                            <a:gd name="T63" fmla="*/ 5680425 h 1358"/>
                            <a:gd name="T64" fmla="*/ 7678661 w 1374"/>
                            <a:gd name="T65" fmla="*/ 2517193 h 1358"/>
                            <a:gd name="T66" fmla="*/ 6182558 w 1374"/>
                            <a:gd name="T67" fmla="*/ 1759865 h 1358"/>
                            <a:gd name="T68" fmla="*/ 4620407 w 1374"/>
                            <a:gd name="T69" fmla="*/ 2361308 h 1358"/>
                            <a:gd name="T70" fmla="*/ 2860239 w 1374"/>
                            <a:gd name="T71" fmla="*/ 4143272 h 1358"/>
                            <a:gd name="T72" fmla="*/ 2486181 w 1374"/>
                            <a:gd name="T73" fmla="*/ 8754465 h 1358"/>
                            <a:gd name="T74" fmla="*/ 21627902 w 1374"/>
                            <a:gd name="T75" fmla="*/ 28112320 h 1358"/>
                            <a:gd name="T76" fmla="*/ 23652134 w 1374"/>
                            <a:gd name="T77" fmla="*/ 28535513 h 1358"/>
                            <a:gd name="T78" fmla="*/ 24444196 w 1374"/>
                            <a:gd name="T79" fmla="*/ 29404264 h 1358"/>
                            <a:gd name="T80" fmla="*/ 23630161 w 1374"/>
                            <a:gd name="T81" fmla="*/ 30250783 h 1358"/>
                            <a:gd name="T82" fmla="*/ 23630161 w 1374"/>
                            <a:gd name="T83" fmla="*/ 30250783 h 1358"/>
                            <a:gd name="T84" fmla="*/ 23630161 w 1374"/>
                            <a:gd name="T85" fmla="*/ 30250783 h 135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1374" h="1358">
                              <a:moveTo>
                                <a:pt x="1074" y="1358"/>
                              </a:moveTo>
                              <a:cubicBezTo>
                                <a:pt x="1073" y="1358"/>
                                <a:pt x="1073" y="1358"/>
                                <a:pt x="1073" y="1358"/>
                              </a:cubicBezTo>
                              <a:cubicBezTo>
                                <a:pt x="1055" y="1358"/>
                                <a:pt x="1037" y="1356"/>
                                <a:pt x="1019" y="1352"/>
                              </a:cubicBezTo>
                              <a:cubicBezTo>
                                <a:pt x="996" y="1348"/>
                                <a:pt x="973" y="1341"/>
                                <a:pt x="951" y="1332"/>
                              </a:cubicBezTo>
                              <a:cubicBezTo>
                                <a:pt x="539" y="1140"/>
                                <a:pt x="234" y="835"/>
                                <a:pt x="43" y="424"/>
                              </a:cubicBezTo>
                              <a:cubicBezTo>
                                <a:pt x="5" y="336"/>
                                <a:pt x="0" y="208"/>
                                <a:pt x="75" y="132"/>
                              </a:cubicBezTo>
                              <a:cubicBezTo>
                                <a:pt x="155" y="52"/>
                                <a:pt x="155" y="52"/>
                                <a:pt x="155" y="52"/>
                              </a:cubicBezTo>
                              <a:cubicBezTo>
                                <a:pt x="189" y="18"/>
                                <a:pt x="236" y="0"/>
                                <a:pt x="284" y="2"/>
                              </a:cubicBezTo>
                              <a:cubicBezTo>
                                <a:pt x="333" y="5"/>
                                <a:pt x="378" y="27"/>
                                <a:pt x="408" y="64"/>
                              </a:cubicBezTo>
                              <a:cubicBezTo>
                                <a:pt x="525" y="206"/>
                                <a:pt x="525" y="206"/>
                                <a:pt x="525" y="206"/>
                              </a:cubicBezTo>
                              <a:cubicBezTo>
                                <a:pt x="584" y="278"/>
                                <a:pt x="579" y="382"/>
                                <a:pt x="514" y="448"/>
                              </a:cubicBezTo>
                              <a:cubicBezTo>
                                <a:pt x="469" y="493"/>
                                <a:pt x="469" y="493"/>
                                <a:pt x="469" y="493"/>
                              </a:cubicBezTo>
                              <a:cubicBezTo>
                                <a:pt x="587" y="661"/>
                                <a:pt x="713" y="787"/>
                                <a:pt x="882" y="905"/>
                              </a:cubicBezTo>
                              <a:cubicBezTo>
                                <a:pt x="926" y="861"/>
                                <a:pt x="926" y="861"/>
                                <a:pt x="926" y="861"/>
                              </a:cubicBezTo>
                              <a:cubicBezTo>
                                <a:pt x="992" y="795"/>
                                <a:pt x="1097" y="790"/>
                                <a:pt x="1168" y="849"/>
                              </a:cubicBezTo>
                              <a:cubicBezTo>
                                <a:pt x="1310" y="966"/>
                                <a:pt x="1310" y="966"/>
                                <a:pt x="1310" y="966"/>
                              </a:cubicBezTo>
                              <a:cubicBezTo>
                                <a:pt x="1347" y="997"/>
                                <a:pt x="1370" y="1042"/>
                                <a:pt x="1372" y="1090"/>
                              </a:cubicBezTo>
                              <a:cubicBezTo>
                                <a:pt x="1374" y="1138"/>
                                <a:pt x="1356" y="1185"/>
                                <a:pt x="1322" y="1219"/>
                              </a:cubicBezTo>
                              <a:cubicBezTo>
                                <a:pt x="1258" y="1283"/>
                                <a:pt x="1258" y="1283"/>
                                <a:pt x="1258" y="1283"/>
                              </a:cubicBezTo>
                              <a:cubicBezTo>
                                <a:pt x="1243" y="1298"/>
                                <a:pt x="1219" y="1298"/>
                                <a:pt x="1204" y="1283"/>
                              </a:cubicBezTo>
                              <a:cubicBezTo>
                                <a:pt x="1189" y="1268"/>
                                <a:pt x="1189" y="1243"/>
                                <a:pt x="1204" y="1228"/>
                              </a:cubicBezTo>
                              <a:cubicBezTo>
                                <a:pt x="1268" y="1165"/>
                                <a:pt x="1268" y="1165"/>
                                <a:pt x="1268" y="1165"/>
                              </a:cubicBezTo>
                              <a:cubicBezTo>
                                <a:pt x="1287" y="1146"/>
                                <a:pt x="1297" y="1120"/>
                                <a:pt x="1295" y="1093"/>
                              </a:cubicBezTo>
                              <a:cubicBezTo>
                                <a:pt x="1294" y="1067"/>
                                <a:pt x="1282" y="1042"/>
                                <a:pt x="1261" y="1025"/>
                              </a:cubicBezTo>
                              <a:cubicBezTo>
                                <a:pt x="1119" y="908"/>
                                <a:pt x="1119" y="908"/>
                                <a:pt x="1119" y="908"/>
                              </a:cubicBezTo>
                              <a:cubicBezTo>
                                <a:pt x="1078" y="874"/>
                                <a:pt x="1018" y="877"/>
                                <a:pt x="981" y="915"/>
                              </a:cubicBezTo>
                              <a:cubicBezTo>
                                <a:pt x="913" y="982"/>
                                <a:pt x="913" y="982"/>
                                <a:pt x="913" y="982"/>
                              </a:cubicBezTo>
                              <a:cubicBezTo>
                                <a:pt x="900" y="995"/>
                                <a:pt x="880" y="997"/>
                                <a:pt x="864" y="987"/>
                              </a:cubicBezTo>
                              <a:cubicBezTo>
                                <a:pt x="666" y="851"/>
                                <a:pt x="523" y="709"/>
                                <a:pt x="387" y="510"/>
                              </a:cubicBezTo>
                              <a:cubicBezTo>
                                <a:pt x="377" y="494"/>
                                <a:pt x="379" y="474"/>
                                <a:pt x="392" y="461"/>
                              </a:cubicBezTo>
                              <a:cubicBezTo>
                                <a:pt x="459" y="393"/>
                                <a:pt x="459" y="393"/>
                                <a:pt x="459" y="393"/>
                              </a:cubicBezTo>
                              <a:cubicBezTo>
                                <a:pt x="497" y="356"/>
                                <a:pt x="500" y="296"/>
                                <a:pt x="466" y="255"/>
                              </a:cubicBezTo>
                              <a:cubicBezTo>
                                <a:pt x="349" y="113"/>
                                <a:pt x="349" y="113"/>
                                <a:pt x="349" y="113"/>
                              </a:cubicBezTo>
                              <a:cubicBezTo>
                                <a:pt x="332" y="92"/>
                                <a:pt x="307" y="80"/>
                                <a:pt x="281" y="79"/>
                              </a:cubicBezTo>
                              <a:cubicBezTo>
                                <a:pt x="254" y="78"/>
                                <a:pt x="229" y="87"/>
                                <a:pt x="210" y="106"/>
                              </a:cubicBezTo>
                              <a:cubicBezTo>
                                <a:pt x="130" y="186"/>
                                <a:pt x="130" y="186"/>
                                <a:pt x="130" y="186"/>
                              </a:cubicBezTo>
                              <a:cubicBezTo>
                                <a:pt x="76" y="240"/>
                                <a:pt x="90" y="339"/>
                                <a:pt x="113" y="393"/>
                              </a:cubicBezTo>
                              <a:cubicBezTo>
                                <a:pt x="298" y="791"/>
                                <a:pt x="583" y="1076"/>
                                <a:pt x="983" y="1262"/>
                              </a:cubicBezTo>
                              <a:cubicBezTo>
                                <a:pt x="1012" y="1274"/>
                                <a:pt x="1043" y="1280"/>
                                <a:pt x="1075" y="1281"/>
                              </a:cubicBezTo>
                              <a:cubicBezTo>
                                <a:pt x="1096" y="1282"/>
                                <a:pt x="1112" y="1299"/>
                                <a:pt x="1111" y="1320"/>
                              </a:cubicBezTo>
                              <a:cubicBezTo>
                                <a:pt x="1111" y="1341"/>
                                <a:pt x="1095" y="1357"/>
                                <a:pt x="1074" y="1358"/>
                              </a:cubicBezTo>
                              <a:close/>
                              <a:moveTo>
                                <a:pt x="1074" y="1358"/>
                              </a:moveTo>
                              <a:cubicBezTo>
                                <a:pt x="1074" y="1358"/>
                                <a:pt x="1074" y="1358"/>
                                <a:pt x="1074" y="1358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6" o:spid="_x0000_s1026" o:spt="100" style="position:absolute;left:0pt;margin-left:101.8pt;margin-top:17.8pt;height:8.7pt;width:9.5pt;z-index:251677696;mso-width-relative:page;mso-height-relative:page;" fillcolor="#FFFFFF [3228]" filled="t" stroked="t" coordsize="1374,1358" o:gfxdata="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" path="m1074,1358c1073,1358,1073,1358,1073,1358c1055,1358,1037,1356,1019,1352c996,1348,973,1341,951,1332c539,1140,234,835,43,424c5,336,0,208,75,132c155,52,155,52,155,52c189,18,236,0,284,2c333,5,378,27,408,64c525,206,525,206,525,206c584,278,579,382,514,448c469,493,469,493,469,493c587,661,713,787,882,905c926,861,926,861,926,861c992,795,1097,790,1168,849c1310,966,1310,966,1310,966c1347,997,1370,1042,1372,1090c1374,1138,1356,1185,1322,1219c1258,1283,1258,1283,1258,1283c1243,1298,1219,1298,1204,1283c1189,1268,1189,1243,1204,1228c1268,1165,1268,1165,1268,1165c1287,1146,1297,1120,1295,1093c1294,1067,1282,1042,1261,1025c1119,908,1119,908,1119,908c1078,874,1018,877,981,915c913,982,913,982,913,982c900,995,880,997,864,987c666,851,523,709,387,510c377,494,379,474,392,461c459,393,459,393,459,393c497,356,500,296,466,255c349,113,349,113,349,113c332,92,307,80,281,79c254,78,229,87,210,106c130,186,130,186,130,186c76,240,90,339,113,393c298,791,583,1076,983,1262c1012,1274,1043,1280,1075,1281c1096,1282,1112,1299,1111,1320c1111,1341,1095,1357,1074,1358xm1074,1358c1074,1358,1074,1358,1074,1358e">
                <v:path o:connectlocs="2074948271,@0;2073018924,@0;1968681700,@0;1837309919,@0;83079203,768464214;144900562,239236641;299459710,94241135;548685905,3628351;788242188,115989928;1014292607,373357670;993034675,811961719;906096603,893530433;1704008792,1640245855;1789017430,1560496727;@0,1538747934;@0,1750798585;@0,1975543218;@0,@0;@0,@0;@0,@0;@0,@0;@0,2111473093;@0,1980980417;@0,1857733703;@0,1645683053;1895272497,1658366215;1763900716,1779804163;1669233581,1788858973;747678762,924334036;757337260,835530099;886779607,712283385;900296885,462172428;674257969,204804605;542886188,143186659;405714777,192121443;251155629,337106129;218309852,712283385;1899131278,@0;2076877705,@0;2146428127,@0;2074948271,@0;2074948271,@0;2074948271,@0" o:connectangles="0,0,0,0,0,0,0,0,0,0,0,0,0,0,0,0,0,0,0,0,0,0,0,0,0,0,0,0,0,0,0,0,0,0,0,0,0,0,0,0,0,0,0"/>
                <v:fill on="t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154305</wp:posOffset>
                </wp:positionV>
                <wp:extent cx="1003300" cy="266065"/>
                <wp:effectExtent l="0" t="0" r="0" b="0"/>
                <wp:wrapNone/>
                <wp:docPr id="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hint="default" w:ascii="Times New Roman Regular" w:hAnsi="Times New Roman Regular" w:eastAsia="Microsoft YaHei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YaHei" w:cs="Times New Roman Regular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0403882005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110.15pt;margin-top:12.15pt;height:20.95pt;width:79pt;z-index:251674624;mso-width-relative:page;mso-height-relative:page;" filled="f" stroked="f" coordsize="21600,21600" o:gfxdata="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aU4M31gAAAAkBAAAPAAAAAAAAAAEAIAAAADgAAABkcnMvZG93bnJldi54bWxQSwECFAAU&#10;AAAACACHTuJA2Xi0oxYCAAAXBAAADgAAAAAAAAABACAAAAA7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hint="default" w:ascii="Times New Roman Regular" w:hAnsi="Times New Roman Regular" w:eastAsia="Microsoft YaHei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YaHei" w:cs="Times New Roman Regular"/>
                          <w:bCs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0403882005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default" w:ascii="Arial" w:hAnsi="Arial" w:eastAsia="Microsoft YaHei" w:cs="Arial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color w:val="FFFFF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201930</wp:posOffset>
                </wp:positionV>
                <wp:extent cx="128270" cy="121920"/>
                <wp:effectExtent l="5715" t="5715" r="18415" b="24765"/>
                <wp:wrapNone/>
                <wp:docPr id="16" name="任意多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270" cy="121920"/>
                        </a:xfrm>
                        <a:custGeom>
                          <a:avLst/>
                          <a:gdLst>
                            <a:gd name="T0" fmla="*/ 139848 w 257"/>
                            <a:gd name="T1" fmla="*/ 99587 h 240"/>
                            <a:gd name="T2" fmla="*/ 146141 w 257"/>
                            <a:gd name="T3" fmla="*/ 92848 h 240"/>
                            <a:gd name="T4" fmla="*/ 153134 w 257"/>
                            <a:gd name="T5" fmla="*/ 99587 h 240"/>
                            <a:gd name="T6" fmla="*/ 153134 w 257"/>
                            <a:gd name="T7" fmla="*/ 172217 h 240"/>
                            <a:gd name="T8" fmla="*/ 146141 w 257"/>
                            <a:gd name="T9" fmla="*/ 179705 h 240"/>
                            <a:gd name="T10" fmla="*/ 146141 w 257"/>
                            <a:gd name="T11" fmla="*/ 179705 h 240"/>
                            <a:gd name="T12" fmla="*/ 32864 w 257"/>
                            <a:gd name="T13" fmla="*/ 179705 h 240"/>
                            <a:gd name="T14" fmla="*/ 26571 w 257"/>
                            <a:gd name="T15" fmla="*/ 172217 h 240"/>
                            <a:gd name="T16" fmla="*/ 26571 w 257"/>
                            <a:gd name="T17" fmla="*/ 171469 h 240"/>
                            <a:gd name="T18" fmla="*/ 26571 w 257"/>
                            <a:gd name="T19" fmla="*/ 99587 h 240"/>
                            <a:gd name="T20" fmla="*/ 32864 w 257"/>
                            <a:gd name="T21" fmla="*/ 92848 h 240"/>
                            <a:gd name="T22" fmla="*/ 39857 w 257"/>
                            <a:gd name="T23" fmla="*/ 99587 h 240"/>
                            <a:gd name="T24" fmla="*/ 39857 w 257"/>
                            <a:gd name="T25" fmla="*/ 164730 h 240"/>
                            <a:gd name="T26" fmla="*/ 62232 w 257"/>
                            <a:gd name="T27" fmla="*/ 164730 h 240"/>
                            <a:gd name="T28" fmla="*/ 62232 w 257"/>
                            <a:gd name="T29" fmla="*/ 92099 h 240"/>
                            <a:gd name="T30" fmla="*/ 66428 w 257"/>
                            <a:gd name="T31" fmla="*/ 87606 h 240"/>
                            <a:gd name="T32" fmla="*/ 66428 w 257"/>
                            <a:gd name="T33" fmla="*/ 87606 h 240"/>
                            <a:gd name="T34" fmla="*/ 113277 w 257"/>
                            <a:gd name="T35" fmla="*/ 87606 h 240"/>
                            <a:gd name="T36" fmla="*/ 117473 w 257"/>
                            <a:gd name="T37" fmla="*/ 92099 h 240"/>
                            <a:gd name="T38" fmla="*/ 117473 w 257"/>
                            <a:gd name="T39" fmla="*/ 92099 h 240"/>
                            <a:gd name="T40" fmla="*/ 117473 w 257"/>
                            <a:gd name="T41" fmla="*/ 164730 h 240"/>
                            <a:gd name="T42" fmla="*/ 139848 w 257"/>
                            <a:gd name="T43" fmla="*/ 164730 h 240"/>
                            <a:gd name="T44" fmla="*/ 139848 w 257"/>
                            <a:gd name="T45" fmla="*/ 99587 h 240"/>
                            <a:gd name="T46" fmla="*/ 70623 w 257"/>
                            <a:gd name="T47" fmla="*/ 164730 h 240"/>
                            <a:gd name="T48" fmla="*/ 70623 w 257"/>
                            <a:gd name="T49" fmla="*/ 164730 h 240"/>
                            <a:gd name="T50" fmla="*/ 109082 w 257"/>
                            <a:gd name="T51" fmla="*/ 164730 h 240"/>
                            <a:gd name="T52" fmla="*/ 109082 w 257"/>
                            <a:gd name="T53" fmla="*/ 96591 h 240"/>
                            <a:gd name="T54" fmla="*/ 70623 w 257"/>
                            <a:gd name="T55" fmla="*/ 96591 h 240"/>
                            <a:gd name="T56" fmla="*/ 70623 w 257"/>
                            <a:gd name="T57" fmla="*/ 164730 h 240"/>
                            <a:gd name="T58" fmla="*/ 11887 w 257"/>
                            <a:gd name="T59" fmla="*/ 101833 h 240"/>
                            <a:gd name="T60" fmla="*/ 11887 w 257"/>
                            <a:gd name="T61" fmla="*/ 101833 h 240"/>
                            <a:gd name="T62" fmla="*/ 2098 w 257"/>
                            <a:gd name="T63" fmla="*/ 101833 h 240"/>
                            <a:gd name="T64" fmla="*/ 2098 w 257"/>
                            <a:gd name="T65" fmla="*/ 91350 h 240"/>
                            <a:gd name="T66" fmla="*/ 84608 w 257"/>
                            <a:gd name="T67" fmla="*/ 2995 h 240"/>
                            <a:gd name="T68" fmla="*/ 94398 w 257"/>
                            <a:gd name="T69" fmla="*/ 2995 h 240"/>
                            <a:gd name="T70" fmla="*/ 95097 w 257"/>
                            <a:gd name="T71" fmla="*/ 2995 h 240"/>
                            <a:gd name="T72" fmla="*/ 176908 w 257"/>
                            <a:gd name="T73" fmla="*/ 91350 h 240"/>
                            <a:gd name="T74" fmla="*/ 176908 w 257"/>
                            <a:gd name="T75" fmla="*/ 101833 h 240"/>
                            <a:gd name="T76" fmla="*/ 167119 w 257"/>
                            <a:gd name="T77" fmla="*/ 101833 h 240"/>
                            <a:gd name="T78" fmla="*/ 89503 w 257"/>
                            <a:gd name="T79" fmla="*/ 18719 h 240"/>
                            <a:gd name="T80" fmla="*/ 11887 w 257"/>
                            <a:gd name="T81" fmla="*/ 101833 h 240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48" o:spid="_x0000_s1026" o:spt="100" style="position:absolute;left:0pt;margin-left:330.6pt;margin-top:15.9pt;height:9.6pt;width:10.1pt;z-index:251676672;mso-width-relative:page;mso-height-relative:page;" fillcolor="#FFFFFF" filled="t" stroked="t" coordsize="257,240" o:gfxdata="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69798844,50590196;72939712,47166784;76429954,50590196;76429954,87486236;72939712,91290140;72939712,91290140;16402588,91290140;13261720,87486236;13261720,87106252;13261720,50590196;16402588,47166784;19892830,50590196;19892830,83682840;31060305,83682840;31060305,46786292;33154550,44503848;33154550,44503848;56537123,44503848;58631368,46786292;58631368,46786292;58631368,83682840;69798844,83682840;69798844,50590196;35248296,83682840;35248296,83682840;54443377,83682840;54443377,49068228;35248296,49068228;35248296,83682840;5932861,51731164;5932861,51731164;1047122,51731164;1047122,46405800;42228280,1521460;47114519,1521460;47463393,1521460;88295677,46405800;88295677,51731164;83409938,51731164;44671400,9509252;5932861,51731164" o:connectangles="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7059930</wp:posOffset>
                </wp:positionV>
                <wp:extent cx="1718945" cy="91821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YaHei" w:cs="Times New Roman Regular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1996 - 2000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YaHei" w:cs="Times New Roman Regular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Jilin University, China,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Bachelor of </w:t>
                            </w:r>
                            <w:r>
                              <w:rPr>
                                <w:rFonts w:hint="eastAsia" w:ascii="Times New Roman Regular" w:hAnsi="Times New Roman Regular" w:eastAsia="Microsoft JhengHei" w:cs="Times New Roman Regular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Geo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Physics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346.05pt;margin-top:555.9pt;height:72.3pt;width:135.35pt;z-index:251680768;mso-width-relative:page;mso-height-relative:page;" filled="f" stroked="f" coordsize="21600,21600" o:gfxdata="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FEL3h1wAAAA0BAAAPAAAAAAAAAAEAIAAAADgAAABkcnMvZG93bnJldi54bWxQSwEC&#10;FAAUAAAACACHTuJAlkN0lxgCAAAWBAAADgAAAAAAAAABACAAAAA8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YaHei" w:cs="Times New Roman Regular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color w:val="000000" w:themeColor="text1"/>
                          <w:kern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1996 - 2000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YaHei" w:cs="Times New Roman Regular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color w:val="000000" w:themeColor="text1"/>
                          <w:kern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Jilin University, China,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Bachelor of </w:t>
                      </w:r>
                      <w:r>
                        <w:rPr>
                          <w:rFonts w:hint="eastAsia" w:ascii="Times New Roman Regular" w:hAnsi="Times New Roman Regular" w:eastAsia="Microsoft JhengHei" w:cs="Times New Roman Regular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Geo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Physics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posOffset>4348480</wp:posOffset>
                </wp:positionH>
                <wp:positionV relativeFrom="paragraph">
                  <wp:posOffset>6708775</wp:posOffset>
                </wp:positionV>
                <wp:extent cx="1844675" cy="1419860"/>
                <wp:effectExtent l="0" t="0" r="9525" b="2540"/>
                <wp:wrapNone/>
                <wp:docPr id="5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675" cy="1419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342.4pt;margin-top:528.25pt;height:111.8pt;width:145.25pt;mso-position-horizontal-relative:margin;z-index:-251636736;mso-width-relative:page;mso-height-relative:page;" fillcolor="#F2F2F2 [3052]" filled="t" stroked="f" coordsize="21600,21600" o:gfxdata="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nJ28&#10;Bd0AAAANAQAADwAAAAAAAAABACAAAAA4AAAAZHJzL2Rvd25yZXYueG1sUEsBAhQAFAAAAAgAh07i&#10;QDLKWJ1AAgAAawQAAA4AAAAAAAAAAQAgAAAAQgEAAGRycy9lMm9Eb2MueG1sUEsFBgAAAAAGAAYA&#10;WQEAAPQFAAAAAA==&#10;">
                <v:fill on="t" focussize="0,0"/>
                <v:stroke on="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5803900</wp:posOffset>
                </wp:positionV>
                <wp:extent cx="1529715" cy="271145"/>
                <wp:effectExtent l="0" t="0" r="0" b="0"/>
                <wp:wrapNone/>
                <wp:docPr id="24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default" w:ascii="Arial" w:hAnsi="Arial" w:cs="Arial"/>
                                <w:color w:val="2E74B5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CERTIFICATIONS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E74B5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345.6pt;margin-top:457pt;height:21.35pt;width:120.45pt;z-index:251665408;mso-width-relative:page;mso-height-relative:page;" filled="f" stroked="f" coordsize="21600,21600" o:gfxdata="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lXCo6NgA&#10;AAALAQAADwAAAAAAAAABACAAAAA4AAAAZHJzL2Rvd25yZXYueG1sUEsBAhQAFAAAAAgAh07iQBTd&#10;Ni8JAgAAFwQAAA4AAAAAAAAAAQAgAAAAPQ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both"/>
                        <w:rPr>
                          <w:rFonts w:hint="default" w:ascii="Arial" w:hAnsi="Arial" w:cs="Arial"/>
                          <w:color w:val="2E74B5"/>
                        </w:rPr>
                      </w:pP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  <w:lang w:val="en-US"/>
                        </w:rPr>
                        <w:t>CERTIFICATIONS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E74B5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6084570</wp:posOffset>
                </wp:positionV>
                <wp:extent cx="1718945" cy="532130"/>
                <wp:effectExtent l="0" t="0" r="0" b="0"/>
                <wp:wrapNone/>
                <wp:docPr id="1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  <w:t>AWS Certified Developer - Associate</w:t>
                            </w:r>
                          </w:p>
                          <w:p>
                            <w:pPr>
                              <w:pStyle w:val="24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4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347.75pt;margin-top:479.1pt;height:41.9pt;width:135.35pt;z-index:251661312;mso-width-relative:page;mso-height-relative:page;" filled="f" stroked="f" coordsize="21600,21600" o:gfxdata="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Fqw6abYAAAADAEAAA8AAAAAAAAAAQAgAAAAOAAAAGRycy9kb3ducmV2LnhtbFBL&#10;AQIUABQAAAAIAIdO4kBhE5NbGQIAABcEAAAOAAAAAAAAAAEAIAAAAD0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  <w:t>AWS Certified Developer - Associate</w:t>
                      </w:r>
                    </w:p>
                    <w:p>
                      <w:pPr>
                        <w:pStyle w:val="24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4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4346575</wp:posOffset>
                </wp:positionH>
                <wp:positionV relativeFrom="paragraph">
                  <wp:posOffset>5727700</wp:posOffset>
                </wp:positionV>
                <wp:extent cx="1838960" cy="952500"/>
                <wp:effectExtent l="0" t="0" r="15240" b="12700"/>
                <wp:wrapNone/>
                <wp:docPr id="61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342.25pt;margin-top:451pt;height:75pt;width:144.8pt;mso-position-horizontal-relative:margin;z-index:-251657216;mso-width-relative:page;mso-height-relative:page;" fillcolor="#F2F2F2 [3052]" filled="t" stroked="f" coordsize="21600,21600" o:gfxdata="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mQOZ7bAAAA&#10;DAEAAA8AAAAAAAAAAQAgAAAAOAAAAGRycy9kb3ducmV2LnhtbFBLAQIUABQAAAAIAIdO4kD9ZKuf&#10;PQIAAGsEAAAOAAAAAAAAAAEAIAAAAEABAABkcnMvZTJvRG9jLnhtbFBLBQYAAAAABgAGAFkBAADv&#10;BQAAAAA=&#10;">
                <v:fill on="t" focussize="0,0"/>
                <v:stroke on="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6773545</wp:posOffset>
                </wp:positionV>
                <wp:extent cx="1414780" cy="254000"/>
                <wp:effectExtent l="0" t="0" r="0" b="0"/>
                <wp:wrapNone/>
                <wp:docPr id="8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default" w:ascii="Arial" w:hAnsi="Arial" w:cs="Arial"/>
                                <w:color w:val="2E74B5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E74B5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346.65pt;margin-top:533.35pt;height:20pt;width:111.4pt;z-index:251681792;mso-width-relative:page;mso-height-relative:page;" filled="f" stroked="f" coordsize="21600,21600" o:gfxdata="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hELmX2AAA&#10;AA0BAAAPAAAAAAAAAAEAIAAAADgAAABkcnMvZG93bnJldi54bWxQSwECFAAUAAAACACHTuJAm7Bw&#10;MQgCAAAWBAAADgAAAAAAAAABACAAAAA9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both"/>
                        <w:rPr>
                          <w:rFonts w:hint="default" w:ascii="Arial" w:hAnsi="Arial" w:cs="Arial"/>
                          <w:color w:val="2E74B5"/>
                        </w:rPr>
                      </w:pP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  <w:lang w:val="en-US"/>
                        </w:rPr>
                        <w:t>EDUCATION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E74B5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927100</wp:posOffset>
                </wp:positionV>
                <wp:extent cx="5003800" cy="1200150"/>
                <wp:effectExtent l="0" t="0" r="0" b="0"/>
                <wp:wrapNone/>
                <wp:docPr id="3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156" w:leftChars="0" w:hanging="156" w:firstLineChars="0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5 years experience in React, Next.js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156" w:leftChars="0" w:hanging="156" w:firstLineChars="0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Proficient in JavaScript,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TypeScript,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Python, Swift, C++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Obtained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  <w:t>AWS Certified Developer - Associate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certificate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156" w:leftChars="0" w:hanging="156" w:firstLineChars="0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Strong database knowledge (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Prisma,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MySql, AWS DynamoDB)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156" w:leftChars="0" w:hanging="156" w:firstLineChars="0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Familiar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</w:rPr>
                              <w:t>with Docker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</w:rPr>
                              <w:t>Ansible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Jenkins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Microsoft JhengHe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63.55pt;margin-top:73pt;height:94.5pt;width:394pt;z-index:251670528;mso-width-relative:page;mso-height-relative:page;" filled="f" stroked="f" coordsize="21600,21600" o:gfxdata="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OawvK2QAAAAwBAAAPAAAAAAAAAAEAIAAAADgAAABkcnMvZG93bnJldi54bWxQ&#10;SwECFAAUAAAACACHTuJAUhytIBkCAAAYBAAADgAAAAAAAAABACAAAAA+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156" w:leftChars="0" w:hanging="156" w:firstLineChars="0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  <w:lang w:val="en-US"/>
                        </w:rPr>
                        <w:t>5 years experience in React, Next.js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156" w:leftChars="0" w:hanging="156" w:firstLineChars="0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 xml:space="preserve">Proficient in JavaScript,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TypeScript,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 xml:space="preserve"> Python, Swift, C++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  <w:lang w:val="en-US"/>
                        </w:rPr>
                        <w:t xml:space="preserve">Obtained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  <w:t>AWS Certified Developer - Associate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>certificate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156" w:leftChars="0" w:hanging="156" w:firstLineChars="0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  <w:lang w:val="en-US"/>
                        </w:rPr>
                        <w:t>Strong database knowledge (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Prisma,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  <w:lang w:val="en-US"/>
                        </w:rPr>
                        <w:t xml:space="preserve">MySql, AWS DynamoDB)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156" w:leftChars="0" w:hanging="156" w:firstLineChars="0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 xml:space="preserve">Familiar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</w:rPr>
                        <w:t>with Docker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</w:rPr>
                        <w:t>Ansible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>Jenkins</w:t>
                      </w:r>
                    </w:p>
                    <w:p>
                      <w:pPr>
                        <w:rPr>
                          <w:rFonts w:hint="default" w:ascii="Arial" w:hAnsi="Arial" w:eastAsia="Microsoft JhengHei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-875030</wp:posOffset>
                </wp:positionH>
                <wp:positionV relativeFrom="paragraph">
                  <wp:posOffset>2067560</wp:posOffset>
                </wp:positionV>
                <wp:extent cx="5189855" cy="6083300"/>
                <wp:effectExtent l="0" t="0" r="17145" b="12700"/>
                <wp:wrapNone/>
                <wp:docPr id="62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9855" cy="6083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-68.9pt;margin-top:162.8pt;height:479pt;width:408.65pt;mso-position-horizontal-relative:margin;z-index:-251646976;mso-width-relative:page;mso-height-relative:page;" fillcolor="#F2F2F2 [3052]" filled="t" stroked="f" coordsize="21600,21600" o:gfxdata="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WhSzd4AAAANAQAADwAAAAAAAAABACAAAAA4AAAAZHJzL2Rvd25yZXYueG1sUEsBAhQAFAAAAAgA&#10;h07iQMjVS4VCAgAAbAQAAA4AAAAAAAAAAQAgAAAAQwEAAGRycy9lMm9Eb2MueG1sUEsFBgAAAAAG&#10;AAYAWQEAAPcFAAAAAA==&#10;">
                <v:fill on="t" focussize="0,0"/>
                <v:stroke on="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2456180</wp:posOffset>
                </wp:positionV>
                <wp:extent cx="5029200" cy="6125845"/>
                <wp:effectExtent l="0" t="0" r="0" b="0"/>
                <wp:wrapNone/>
                <wp:docPr id="7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612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both"/>
                              <w:textAlignment w:val="auto"/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 xml:space="preserve"> - Now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 w:eastAsia="zh-CN"/>
                              </w:rPr>
                              <w:t>WEB DEVELOPER][Freelancer]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Create, Deploy and Maintain website for 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AZLINK TECHNOLOGY (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https://azlinktechnology.com.au/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Create, Deploy and Maintain website for 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Melbourne Security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https://www.melbsecurity.com.au/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left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Create, Deploy and Maintain website for 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Vista Security Services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https://securityhomealarms.com.au/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Deploy FORGE HARDWARE website to AWS (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https://forgehardware.com.au/</w:t>
                            </w:r>
                            <w:r>
                              <w:rPr>
                                <w:rFonts w:hint="default" w:ascii="Times New Roman Bold" w:hAnsi="Times New Roman Bold" w:eastAsia="Microsoft JhengHei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80" w:hanging="440" w:hangingChars="20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>2012 - 20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 w:eastAsia="zh-CN"/>
                              </w:rPr>
                              <w:t>[TECHNICIAN] [Sunnyday Services Pty Ltd] [Melbourne]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Conducted on-site visits to troubleshoot issues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1000+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customers.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Installed and maintained Foxtel Satellite systems, CCTV, alarms, and intercom systems.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40" w:hangingChars="20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 xml:space="preserve">2008 - 2012  [SENIOR SOFTWARE ENGINEER]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40" w:hangingChars="20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>[TCL Mobile communication Co.] [ShenZhen]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hardware drivers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like camera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touch panel, RF sensor, and BREW UI Apps for mobile models based on Qualcomm solutions.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Software for more than 10 Alcatel and TCL mobile models.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20" w:hangingChars="20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1"/>
                                <w:szCs w:val="21"/>
                              </w:rPr>
                              <w:t xml:space="preserve">2006 - 2008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1"/>
                                <w:szCs w:val="21"/>
                              </w:rPr>
                              <w:t>[SOFTWARE ENGINEER] [JRD Communication Inc.][ ShenZhen]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embedded peripheral drivers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for a variety of mobile model platforms.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eveloped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Brew UI App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Alcatel and TCL mobile models.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40" w:hangingChars="20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 xml:space="preserve">2000 - 2006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/>
                                <w:bCs w:val="0"/>
                                <w:color w:val="2E74B5"/>
                                <w:sz w:val="22"/>
                                <w:szCs w:val="22"/>
                              </w:rPr>
                              <w:t>[SOFEWARE ENGINEER] [JiLin 5678 Co., LTD][ JiLin][China]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Windows software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which were based on</w:t>
                            </w: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Microsoft SQL server and Borland’s C++Builder.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156" w:leftChars="0" w:hanging="156" w:firstLine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Created and Maintained a BBS website which was implemented with ASP.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Times New Roman Bold" w:hAnsi="Times New Roman Bold" w:eastAsia="Microsoft JhengHei" w:cs="Times New Roman Bold"/>
                                <w:b w:val="0"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20" w:lineRule="exact"/>
                              <w:ind w:left="-420" w:leftChars="-200" w:firstLine="0" w:firstLineChars="0"/>
                              <w:jc w:val="both"/>
                              <w:rPr>
                                <w:rFonts w:hint="default" w:ascii="Times New Roman Bold" w:hAnsi="Times New Roman Bold" w:eastAsia="Microsoft YaHei" w:cs="Times New Roman Bold"/>
                                <w:b w:val="0"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4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20" w:lineRule="exact"/>
                              <w:ind w:left="-420" w:leftChars="-200" w:firstLine="0" w:firstLineChars="0"/>
                              <w:jc w:val="both"/>
                              <w:rPr>
                                <w:rFonts w:hint="default" w:ascii="Times New Roman Bold" w:hAnsi="Times New Roman Bold" w:eastAsia="Microsoft YaHei" w:cs="Times New Roman Bold"/>
                                <w:b w:val="0"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-60.3pt;margin-top:193.4pt;height:482.35pt;width:396pt;z-index:251662336;mso-width-relative:page;mso-height-relative:page;" filled="f" stroked="f" coordsize="21600,21600" o:gfxdata="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uDcov3QAA&#10;AA0BAAAPAAAAAAAAAAEAIAAAADgAAABkcnMvZG93bnJldi54bWxQSwECFAAUAAAACACHTuJAK3qO&#10;GgMCAAANBAAADgAAAAAAAAABACAAAABC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both"/>
                        <w:textAlignment w:val="auto"/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/>
                        </w:rPr>
                        <w:t>19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 xml:space="preserve"> - Now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/>
                        </w:rPr>
                        <w:t xml:space="preserve"> [</w:t>
                      </w: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 w:eastAsia="zh-CN"/>
                        </w:rPr>
                        <w:t>WEB DEVELOPER][Freelancer]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Create, Deploy and Maintain website for 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AZLINK TECHNOLOGY (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https://azlinktechnology.com.au/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Create, Deploy and Maintain website for 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Melbourne Security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https://www.melbsecurity.com.au/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left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Create, Deploy and Maintain website for 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Vista Security Services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https://securityhomealarms.com.au/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Deploy FORGE HARDWARE website to AWS (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https://forgehardware.com.au/</w:t>
                      </w:r>
                      <w:r>
                        <w:rPr>
                          <w:rFonts w:hint="default" w:ascii="Times New Roman Bold" w:hAnsi="Times New Roman Bold" w:eastAsia="Microsoft JhengHei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80" w:hanging="440" w:hangingChars="20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kern w:val="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>2012 - 20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/>
                        </w:rPr>
                        <w:t>19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 w:eastAsia="zh-CN"/>
                        </w:rPr>
                        <w:t>[TECHNICIAN] [Sunnyday Services Pty Ltd] [Melbourne]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Conducted on-site visits to troubleshoot issues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1000+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customers.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Installed and maintained Foxtel Satellite systems, CCTV, alarms, and intercom systems.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40" w:hangingChars="20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 xml:space="preserve">2008 - 2012  [SENIOR SOFTWARE ENGINEER]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40" w:hangingChars="20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>[TCL Mobile communication Co.] [ShenZhen]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hardware drivers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like camera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touch panel, RF sensor, and BREW UI Apps for mobile models based on Qualcomm solutions.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Software for more than 10 Alcatel and TCL mobile models.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20" w:hangingChars="20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1"/>
                          <w:szCs w:val="21"/>
                        </w:rPr>
                        <w:t xml:space="preserve">2006 - 2008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1"/>
                          <w:szCs w:val="21"/>
                        </w:rPr>
                        <w:t>[SOFTWARE ENGINEER] [JRD Communication Inc.][ ShenZhen]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embedded peripheral drivers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for a variety of mobile model platforms.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eveloped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Brew UI App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Alcatel and TCL mobile models.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40" w:hangingChars="20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 xml:space="preserve">2000 - 2006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/>
                          <w:bCs w:val="0"/>
                          <w:color w:val="2E74B5"/>
                          <w:sz w:val="22"/>
                          <w:szCs w:val="22"/>
                        </w:rPr>
                        <w:t>[SOFEWARE ENGINEER] [JiLin 5678 Co., LTD][ JiLin][China]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Windows software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which were based on</w:t>
                      </w: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Microsoft SQL server and Borland’s C++Builder.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156" w:leftChars="0" w:hanging="156" w:firstLine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Created and Maintained a BBS website which was implemented with ASP.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textAlignment w:val="auto"/>
                        <w:rPr>
                          <w:rFonts w:hint="default" w:ascii="Times New Roman Bold" w:hAnsi="Times New Roman Bold" w:eastAsia="Microsoft JhengHei" w:cs="Times New Roman Bold"/>
                          <w:b w:val="0"/>
                          <w:bCs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tabs>
                          <w:tab w:val="left" w:pos="720"/>
                        </w:tabs>
                        <w:adjustRightInd w:val="0"/>
                        <w:snapToGrid w:val="0"/>
                        <w:spacing w:line="320" w:lineRule="exact"/>
                        <w:ind w:left="-420" w:leftChars="-200" w:firstLine="0" w:firstLineChars="0"/>
                        <w:jc w:val="both"/>
                        <w:rPr>
                          <w:rFonts w:hint="default" w:ascii="Times New Roman Bold" w:hAnsi="Times New Roman Bold" w:eastAsia="Microsoft YaHei" w:cs="Times New Roman Bold"/>
                          <w:b w:val="0"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4"/>
                        <w:tabs>
                          <w:tab w:val="left" w:pos="720"/>
                        </w:tabs>
                        <w:adjustRightInd w:val="0"/>
                        <w:snapToGrid w:val="0"/>
                        <w:spacing w:line="320" w:lineRule="exact"/>
                        <w:ind w:left="-420" w:leftChars="-200" w:firstLine="0" w:firstLineChars="0"/>
                        <w:jc w:val="both"/>
                        <w:rPr>
                          <w:rFonts w:hint="default" w:ascii="Times New Roman Bold" w:hAnsi="Times New Roman Bold" w:eastAsia="Microsoft YaHei" w:cs="Times New Roman Bold"/>
                          <w:b w:val="0"/>
                          <w:bCs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4353560</wp:posOffset>
                </wp:positionH>
                <wp:positionV relativeFrom="paragraph">
                  <wp:posOffset>620395</wp:posOffset>
                </wp:positionV>
                <wp:extent cx="1837690" cy="5082540"/>
                <wp:effectExtent l="0" t="0" r="16510" b="22860"/>
                <wp:wrapNone/>
                <wp:docPr id="64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508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342.8pt;margin-top:48.85pt;height:400.2pt;width:144.7pt;mso-position-horizontal-relative:margin;z-index:-251644928;mso-width-relative:page;mso-height-relative:page;" fillcolor="#F2F2F2 [3052]" filled="t" stroked="f" coordsize="21600,21600" o:gfxdata="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fRJB&#10;atsAAAAKAQAADwAAAAAAAAABACAAAAA4AAAAZHJzL2Rvd25yZXYueG1sUEsBAhQAFAAAAAgAh07i&#10;QNmkumdCAgAAbAQAAA4AAAAAAAAAAQAgAAAAQAEAAGRycy9lMm9Eb2MueG1sUEsFBgAAAAAGAAYA&#10;WQEAAPQFAAAAAA==&#10;">
                <v:fill on="t" focussize="0,0"/>
                <v:stroke on="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659130</wp:posOffset>
                </wp:positionV>
                <wp:extent cx="1172845" cy="264160"/>
                <wp:effectExtent l="0" t="0" r="0" b="0"/>
                <wp:wrapNone/>
                <wp:docPr id="35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560" w:hanging="440" w:hangingChars="200"/>
                              <w:jc w:val="both"/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-64pt;margin-top:51.9pt;height:20.8pt;width:92.35pt;z-index:251672576;mso-width-relative:page;mso-height-relative:page;" filled="f" stroked="f" coordsize="21600,21600" o:gfxdata="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wF8o5dgA&#10;AAALAQAADwAAAAAAAAABACAAAAA4AAAAZHJzL2Rvd25yZXYueG1sUEsBAhQAFAAAAAgAh07iQF/m&#10;2LoJAgAAFwQAAA4AAAAAAAAAAQAgAAAAPQ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560" w:hanging="440" w:hangingChars="200"/>
                        <w:jc w:val="both"/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-872490</wp:posOffset>
                </wp:positionH>
                <wp:positionV relativeFrom="paragraph">
                  <wp:posOffset>631190</wp:posOffset>
                </wp:positionV>
                <wp:extent cx="5182235" cy="1403350"/>
                <wp:effectExtent l="0" t="0" r="24765" b="19050"/>
                <wp:wrapNone/>
                <wp:docPr id="38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2235" cy="140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26" o:spt="1" style="position:absolute;left:0pt;margin-left:-68.7pt;margin-top:49.7pt;height:110.5pt;width:408.05pt;mso-position-horizontal-relative:margin;z-index:-251642880;mso-width-relative:page;mso-height-relative:page;" fillcolor="#F2F2F2 [3052]" filled="t" stroked="f" coordsize="21600,21600" o:gfxdata="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B&#10;E4uT3QAAAAsBAAAPAAAAAAAAAAEAIAAAADgAAABkcnMvZG93bnJldi54bWxQSwECFAAUAAAACACH&#10;TuJAr983RkICAABsBAAADgAAAAAAAAABACAAAABCAQAAZHJzL2Uyb0RvYy54bWxQSwUGAAAAAAYA&#10;BgBZAQAA9gUAAAAA&#10;">
                <v:fill on="t" focussize="0,0"/>
                <v:stroke on="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2167255</wp:posOffset>
                </wp:positionV>
                <wp:extent cx="1809115" cy="283210"/>
                <wp:effectExtent l="0" t="0" r="0" b="0"/>
                <wp:wrapNone/>
                <wp:docPr id="10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560" w:hanging="440" w:hangingChars="200"/>
                              <w:jc w:val="both"/>
                              <w:rPr>
                                <w:rFonts w:hint="default" w:ascii="Times New Roman Bold" w:hAnsi="Times New Roman Bold" w:cs="Times New Roman Bold"/>
                                <w:b/>
                                <w:color w:val="2E74B5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0.7pt;margin-top:170.65pt;height:22.3pt;width:142.45pt;z-index:251664384;mso-width-relative:page;mso-height-relative:page;" filled="f" stroked="f" coordsize="21600,21600" o:gfxdata="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Dvlvy2QAA&#10;AAwBAAAPAAAAAAAAAAEAIAAAADgAAABkcnMvZG93bnJldi54bWxQSwECFAAUAAAACACHTuJAB6gG&#10;bAcCAAAXBAAADgAAAAAAAAABACAAAAA+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560" w:hanging="440" w:hangingChars="200"/>
                        <w:jc w:val="both"/>
                        <w:rPr>
                          <w:rFonts w:hint="default" w:ascii="Times New Roman Bold" w:hAnsi="Times New Roman Bold" w:cs="Times New Roman Bold"/>
                          <w:b/>
                          <w:color w:val="2E74B5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956310</wp:posOffset>
                </wp:positionV>
                <wp:extent cx="1798320" cy="4752975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475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Coding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React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React Native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Swift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XCode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•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 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Next.js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HTML5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CSS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SASS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BootStrap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Tailwind  • RESTful API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GraphQL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C++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Prisma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MySql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DynamoDB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 w:val="0"/>
                                <w:bCs w:val="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EC2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 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CloudFormation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CDK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CICD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Lambda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RDS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Elastic Beanstalk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DEVOPS TOOLS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Docker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Jenkins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 Ansible  </w:t>
                            </w:r>
                            <w:r>
                              <w:rPr>
                                <w:rFonts w:hint="default" w:ascii="Times New Roman Regular" w:hAnsi="Times New Roman Regular" w:eastAsia="Microsoft JhengHei" w:cs="Times New Roman Regular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Times New Roman Regular" w:hAnsi="Times New Roman Regular" w:eastAsia="Microsoft JhengHei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GitHub Actions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Microsoft JhengHei" w:cs="Times New Roman Regular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44.25pt;margin-top:75.3pt;height:374.25pt;width:141.6pt;z-index:251663360;mso-width-relative:page;mso-height-relative:page;" filled="f" stroked="f" coordsize="21600,21600" o:gfxdata="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JLVRAHYAAAACwEAAA8AAAAAAAAAAQAgAAAAOAAAAGRycy9kb3ducmV2LnhtbFBL&#10;AQIUABQAAAAIAIdO4kBelfnQGQIAABcEAAAOAAAAAAAAAAEAIAAAAD0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Coding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React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React Native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Swift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0"/>
                          <w:szCs w:val="20"/>
                          <w:lang w:val="en-US"/>
                        </w:rPr>
                        <w:t xml:space="preserve">XCode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• 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JavaScript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  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 Next.js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HTML5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CSS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SASS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BootStrap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Tailwind  • RESTful API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GraphQL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1"/>
                          <w:szCs w:val="21"/>
                          <w:lang w:val="en-US"/>
                        </w:rPr>
                        <w:t>C++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Prisma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MySql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>DynamoDB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AWS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 w:val="0"/>
                          <w:bCs w:val="0"/>
                          <w:kern w:val="0"/>
                          <w:sz w:val="20"/>
                          <w:szCs w:val="20"/>
                          <w:lang w:val="en-US"/>
                        </w:rPr>
                        <w:t>EC2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  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2"/>
                          <w:szCs w:val="22"/>
                          <w:lang w:val="en-US"/>
                        </w:rPr>
                        <w:t xml:space="preserve">CloudFormation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CDK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CICD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Lambda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0"/>
                          <w:szCs w:val="20"/>
                          <w:lang w:val="en-US"/>
                        </w:rPr>
                        <w:t xml:space="preserve">RDS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>Elastic Beanstalk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DEVOPS TOOLS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Docker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Jenkins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  <w:t xml:space="preserve"> Ansible  </w:t>
                      </w:r>
                      <w:r>
                        <w:rPr>
                          <w:rFonts w:hint="default" w:ascii="Times New Roman Regular" w:hAnsi="Times New Roman Regular" w:eastAsia="Microsoft JhengHei" w:cs="Times New Roman Regular"/>
                          <w:b/>
                          <w:bCs/>
                          <w:kern w:val="0"/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rFonts w:hint="default" w:ascii="Times New Roman Regular" w:hAnsi="Times New Roman Regular" w:eastAsia="Microsoft JhengHei"/>
                          <w:kern w:val="0"/>
                          <w:sz w:val="20"/>
                          <w:szCs w:val="20"/>
                          <w:lang w:val="en-US"/>
                        </w:rPr>
                        <w:t>GitHub Actions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textAlignment w:val="auto"/>
                        <w:rPr>
                          <w:rFonts w:hint="default" w:ascii="Times New Roman Regular" w:hAnsi="Times New Roman Regular" w:eastAsia="Microsoft JhengHei" w:cs="Times New Roman Regular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711200</wp:posOffset>
                </wp:positionV>
                <wp:extent cx="1030605" cy="280670"/>
                <wp:effectExtent l="0" t="0" r="0" b="0"/>
                <wp:wrapNone/>
                <wp:docPr id="13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560" w:hanging="440" w:hangingChars="200"/>
                              <w:jc w:val="both"/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hint="default" w:ascii="Times New Roman Bold" w:hAnsi="Times New Roman Bold" w:eastAsia="Microsoft YaHei" w:cs="Times New Roman Bold"/>
                                <w:b/>
                                <w:bCs/>
                                <w:color w:val="2E74B5"/>
                                <w:kern w:val="2"/>
                                <w:sz w:val="22"/>
                                <w:szCs w:val="22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345.25pt;margin-top:56pt;height:22.1pt;width:81.15pt;z-index:251666432;mso-width-relative:page;mso-height-relative:page;" filled="f" stroked="f" coordsize="21600,21600" o:gfxdata="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XIgnI1wAA&#10;AAsBAAAPAAAAAAAAAAEAIAAAADgAAABkcnMvZG93bnJldi54bWxQSwECFAAUAAAACACHTuJAWhL0&#10;EQkCAAAXBAAADgAAAAAAAAABACAAAAA8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560" w:hanging="440" w:hangingChars="200"/>
                        <w:jc w:val="both"/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hint="default" w:ascii="Times New Roman Bold" w:hAnsi="Times New Roman Bold" w:eastAsia="Microsoft YaHei" w:cs="Times New Roman Bold"/>
                          <w:b/>
                          <w:bCs/>
                          <w:color w:val="2E74B5"/>
                          <w:kern w:val="2"/>
                          <w:sz w:val="22"/>
                          <w:szCs w:val="22"/>
                          <w:lang w:val="en-US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awati TC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1002"/>
    <w:multiLevelType w:val="singleLevel"/>
    <w:tmpl w:val="77FF1002"/>
    <w:lvl w:ilvl="0" w:tentative="0">
      <w:start w:val="1"/>
      <w:numFmt w:val="bullet"/>
      <w:lvlText w:val=""/>
      <w:lvlJc w:val="left"/>
      <w:pPr>
        <w:tabs>
          <w:tab w:val="left" w:pos="150"/>
        </w:tabs>
        <w:ind w:left="156" w:leftChars="0" w:hanging="156" w:firstLineChars="0"/>
      </w:pPr>
      <w:rPr>
        <w:rFonts w:hint="default" w:ascii="Wingdings" w:hAnsi="Wingdings"/>
        <w:color w:val="4F81BD" w:themeColor="accent1"/>
        <w:sz w:val="11"/>
        <w14:textFill>
          <w14:solidFill>
            <w14:schemeClr w14:val="accent1"/>
          </w14:solidFill>
        </w14:textFill>
      </w:rPr>
    </w:lvl>
  </w:abstractNum>
  <w:abstractNum w:abstractNumId="1">
    <w:nsid w:val="7DEA1999"/>
    <w:multiLevelType w:val="singleLevel"/>
    <w:tmpl w:val="7DEA1999"/>
    <w:lvl w:ilvl="0" w:tentative="0">
      <w:start w:val="1"/>
      <w:numFmt w:val="bullet"/>
      <w:lvlText w:val=""/>
      <w:lvlJc w:val="left"/>
      <w:pPr>
        <w:tabs>
          <w:tab w:val="left" w:pos="150"/>
        </w:tabs>
        <w:ind w:left="156" w:leftChars="0" w:hanging="156" w:firstLineChars="0"/>
      </w:pPr>
      <w:rPr>
        <w:rFonts w:hint="default" w:ascii="Wingdings" w:hAnsi="Wingdings" w:cs="Arial"/>
        <w:color w:val="4F81BD" w:themeColor="accent1"/>
        <w:sz w:val="11"/>
        <w14:textFill>
          <w14:solidFill>
            <w14:schemeClr w14:val="accent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D7F90C5"/>
    <w:rsid w:val="0000172F"/>
    <w:rsid w:val="00016CC9"/>
    <w:rsid w:val="00055B5A"/>
    <w:rsid w:val="00056325"/>
    <w:rsid w:val="00063385"/>
    <w:rsid w:val="00081B83"/>
    <w:rsid w:val="00095F4F"/>
    <w:rsid w:val="000A6D47"/>
    <w:rsid w:val="000B2B6D"/>
    <w:rsid w:val="000C19A4"/>
    <w:rsid w:val="000F4D04"/>
    <w:rsid w:val="001043BB"/>
    <w:rsid w:val="001263CB"/>
    <w:rsid w:val="001369D3"/>
    <w:rsid w:val="00153A95"/>
    <w:rsid w:val="00161706"/>
    <w:rsid w:val="00165D49"/>
    <w:rsid w:val="00167FB0"/>
    <w:rsid w:val="00182091"/>
    <w:rsid w:val="001A26C6"/>
    <w:rsid w:val="001E587F"/>
    <w:rsid w:val="00231D3B"/>
    <w:rsid w:val="00234EE6"/>
    <w:rsid w:val="002A5182"/>
    <w:rsid w:val="002A526B"/>
    <w:rsid w:val="002B31E3"/>
    <w:rsid w:val="002C73E0"/>
    <w:rsid w:val="00313183"/>
    <w:rsid w:val="00341238"/>
    <w:rsid w:val="00347023"/>
    <w:rsid w:val="003673AE"/>
    <w:rsid w:val="003A54DF"/>
    <w:rsid w:val="003F099E"/>
    <w:rsid w:val="003F2E7F"/>
    <w:rsid w:val="003F662C"/>
    <w:rsid w:val="00406277"/>
    <w:rsid w:val="00421413"/>
    <w:rsid w:val="00472DF7"/>
    <w:rsid w:val="0048696F"/>
    <w:rsid w:val="004A6ED7"/>
    <w:rsid w:val="004C3F20"/>
    <w:rsid w:val="004C4EE1"/>
    <w:rsid w:val="00546A13"/>
    <w:rsid w:val="00564072"/>
    <w:rsid w:val="005761CC"/>
    <w:rsid w:val="005912DB"/>
    <w:rsid w:val="005930DB"/>
    <w:rsid w:val="005A24DA"/>
    <w:rsid w:val="005A2711"/>
    <w:rsid w:val="005B3761"/>
    <w:rsid w:val="005D45AA"/>
    <w:rsid w:val="005E2BA0"/>
    <w:rsid w:val="00600DF1"/>
    <w:rsid w:val="00621386"/>
    <w:rsid w:val="00646DD5"/>
    <w:rsid w:val="00693EEC"/>
    <w:rsid w:val="006A0394"/>
    <w:rsid w:val="006A207E"/>
    <w:rsid w:val="006A3E91"/>
    <w:rsid w:val="006D547E"/>
    <w:rsid w:val="006E2457"/>
    <w:rsid w:val="007114FD"/>
    <w:rsid w:val="00721C80"/>
    <w:rsid w:val="00725851"/>
    <w:rsid w:val="007315F8"/>
    <w:rsid w:val="0078118F"/>
    <w:rsid w:val="007916BC"/>
    <w:rsid w:val="00792436"/>
    <w:rsid w:val="007977B6"/>
    <w:rsid w:val="007F62D4"/>
    <w:rsid w:val="0080271A"/>
    <w:rsid w:val="0084721A"/>
    <w:rsid w:val="00883FC8"/>
    <w:rsid w:val="00891C27"/>
    <w:rsid w:val="008F11EC"/>
    <w:rsid w:val="00917F38"/>
    <w:rsid w:val="00924C25"/>
    <w:rsid w:val="00937838"/>
    <w:rsid w:val="0094546C"/>
    <w:rsid w:val="0095502B"/>
    <w:rsid w:val="0096771F"/>
    <w:rsid w:val="00967A12"/>
    <w:rsid w:val="00995FC2"/>
    <w:rsid w:val="009B4C1A"/>
    <w:rsid w:val="009E06CC"/>
    <w:rsid w:val="009F5C23"/>
    <w:rsid w:val="00A0648B"/>
    <w:rsid w:val="00A23247"/>
    <w:rsid w:val="00A518E4"/>
    <w:rsid w:val="00AC10C7"/>
    <w:rsid w:val="00AD00B5"/>
    <w:rsid w:val="00AD18A4"/>
    <w:rsid w:val="00AF70A4"/>
    <w:rsid w:val="00B048E1"/>
    <w:rsid w:val="00B059ED"/>
    <w:rsid w:val="00B07533"/>
    <w:rsid w:val="00B15B0C"/>
    <w:rsid w:val="00B22EFC"/>
    <w:rsid w:val="00B27C49"/>
    <w:rsid w:val="00B36F11"/>
    <w:rsid w:val="00B73395"/>
    <w:rsid w:val="00B74AC9"/>
    <w:rsid w:val="00BF78D2"/>
    <w:rsid w:val="00C1483D"/>
    <w:rsid w:val="00C3449C"/>
    <w:rsid w:val="00C40433"/>
    <w:rsid w:val="00CA02EA"/>
    <w:rsid w:val="00CB1E72"/>
    <w:rsid w:val="00CD4695"/>
    <w:rsid w:val="00CE13F4"/>
    <w:rsid w:val="00D121BB"/>
    <w:rsid w:val="00D530F7"/>
    <w:rsid w:val="00D77FFC"/>
    <w:rsid w:val="00D94E0C"/>
    <w:rsid w:val="00DA08B1"/>
    <w:rsid w:val="00DA2FEF"/>
    <w:rsid w:val="00DB45AE"/>
    <w:rsid w:val="00DB77F9"/>
    <w:rsid w:val="00DE1E31"/>
    <w:rsid w:val="00E466D6"/>
    <w:rsid w:val="00E52EC5"/>
    <w:rsid w:val="00E55206"/>
    <w:rsid w:val="00E5672F"/>
    <w:rsid w:val="00E6483D"/>
    <w:rsid w:val="00E725B5"/>
    <w:rsid w:val="00E8372E"/>
    <w:rsid w:val="00EC1100"/>
    <w:rsid w:val="00EC4DC6"/>
    <w:rsid w:val="00EC704B"/>
    <w:rsid w:val="00F0488C"/>
    <w:rsid w:val="00F46450"/>
    <w:rsid w:val="00F479C1"/>
    <w:rsid w:val="00F54911"/>
    <w:rsid w:val="00FA5824"/>
    <w:rsid w:val="0FCC53E0"/>
    <w:rsid w:val="10BB7A50"/>
    <w:rsid w:val="11D852B3"/>
    <w:rsid w:val="15AC6BC2"/>
    <w:rsid w:val="164658F8"/>
    <w:rsid w:val="1B3933DA"/>
    <w:rsid w:val="1CBDE34E"/>
    <w:rsid w:val="1D4256FC"/>
    <w:rsid w:val="1FFF208D"/>
    <w:rsid w:val="297D3AFA"/>
    <w:rsid w:val="2A98255D"/>
    <w:rsid w:val="2FFFD45D"/>
    <w:rsid w:val="30AE6EB2"/>
    <w:rsid w:val="386E3405"/>
    <w:rsid w:val="3AEFC0D2"/>
    <w:rsid w:val="3DFD356B"/>
    <w:rsid w:val="3EEF1E7B"/>
    <w:rsid w:val="3F7BD7D2"/>
    <w:rsid w:val="3FEF5CB0"/>
    <w:rsid w:val="46995167"/>
    <w:rsid w:val="485F5BAD"/>
    <w:rsid w:val="4FEB4E79"/>
    <w:rsid w:val="53DF9015"/>
    <w:rsid w:val="5673B972"/>
    <w:rsid w:val="56D3F282"/>
    <w:rsid w:val="57F5765F"/>
    <w:rsid w:val="5ADD3D3B"/>
    <w:rsid w:val="5AEB8E57"/>
    <w:rsid w:val="5BCFB615"/>
    <w:rsid w:val="5BDF6117"/>
    <w:rsid w:val="5F6DB2E5"/>
    <w:rsid w:val="5FDF72F9"/>
    <w:rsid w:val="5FFFA16E"/>
    <w:rsid w:val="612F5D85"/>
    <w:rsid w:val="69DFFF6D"/>
    <w:rsid w:val="6DBB0A68"/>
    <w:rsid w:val="6DBDC4EC"/>
    <w:rsid w:val="6FB6E7AA"/>
    <w:rsid w:val="72452251"/>
    <w:rsid w:val="75DF5472"/>
    <w:rsid w:val="76F71138"/>
    <w:rsid w:val="7753146D"/>
    <w:rsid w:val="77AFD037"/>
    <w:rsid w:val="785B16EE"/>
    <w:rsid w:val="7B6F93B4"/>
    <w:rsid w:val="7C7E4C26"/>
    <w:rsid w:val="7DBEA24B"/>
    <w:rsid w:val="7DFF34AD"/>
    <w:rsid w:val="7FCF46A6"/>
    <w:rsid w:val="9B896F43"/>
    <w:rsid w:val="9DF9B0E9"/>
    <w:rsid w:val="AF3D98A1"/>
    <w:rsid w:val="AFFF04BF"/>
    <w:rsid w:val="B65E9F51"/>
    <w:rsid w:val="B9CB458F"/>
    <w:rsid w:val="BFF75C6C"/>
    <w:rsid w:val="BFFF0C5D"/>
    <w:rsid w:val="DD7F5AFE"/>
    <w:rsid w:val="DEEFE093"/>
    <w:rsid w:val="DF677C74"/>
    <w:rsid w:val="E7BDFE32"/>
    <w:rsid w:val="EC6FB9BE"/>
    <w:rsid w:val="EF6D375D"/>
    <w:rsid w:val="F2FF4EA7"/>
    <w:rsid w:val="F33F7DB1"/>
    <w:rsid w:val="F365BB70"/>
    <w:rsid w:val="FB5724DC"/>
    <w:rsid w:val="FBFB859F"/>
    <w:rsid w:val="FBFF20F5"/>
    <w:rsid w:val="FD7F90C5"/>
    <w:rsid w:val="FEBB79D1"/>
    <w:rsid w:val="FEE6C6B1"/>
    <w:rsid w:val="FFBBF35B"/>
    <w:rsid w:val="FFCF5D55"/>
    <w:rsid w:val="FFFDB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4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8">
    <w:name w:val="标题 字符"/>
    <w:basedOn w:val="4"/>
    <w:link w:val="15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9">
    <w:name w:val="副标题 字符"/>
    <w:basedOn w:val="4"/>
    <w:link w:val="13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0">
    <w:name w:val="无间隔1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21">
    <w:name w:val="页眉 字符"/>
    <w:basedOn w:val="4"/>
    <w:link w:val="9"/>
    <w:semiHidden/>
    <w:qFormat/>
    <w:uiPriority w:val="99"/>
    <w:rPr>
      <w:kern w:val="2"/>
      <w:sz w:val="18"/>
      <w:szCs w:val="18"/>
    </w:rPr>
  </w:style>
  <w:style w:type="character" w:customStyle="1" w:styleId="22">
    <w:name w:val="页脚 字符"/>
    <w:basedOn w:val="4"/>
    <w:link w:val="8"/>
    <w:semiHidden/>
    <w:qFormat/>
    <w:uiPriority w:val="99"/>
    <w:rPr>
      <w:kern w:val="2"/>
      <w:sz w:val="18"/>
      <w:szCs w:val="18"/>
    </w:rPr>
  </w:style>
  <w:style w:type="character" w:customStyle="1" w:styleId="23">
    <w:name w:val="批注框文本 字符"/>
    <w:basedOn w:val="4"/>
    <w:link w:val="6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25">
    <w:name w:val="列出段落2"/>
    <w:basedOn w:val="1"/>
    <w:qFormat/>
    <w:uiPriority w:val="34"/>
    <w:pPr>
      <w:ind w:firstLine="420" w:firstLineChars="200"/>
    </w:pPr>
  </w:style>
  <w:style w:type="paragraph" w:customStyle="1" w:styleId="26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Microsoft YaHei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日期 字符"/>
    <w:basedOn w:val="4"/>
    <w:link w:val="7"/>
    <w:semiHidden/>
    <w:qFormat/>
    <w:uiPriority w:val="99"/>
    <w:rPr>
      <w:kern w:val="2"/>
      <w:sz w:val="21"/>
      <w:szCs w:val="22"/>
    </w:rPr>
  </w:style>
  <w:style w:type="paragraph" w:customStyle="1" w:styleId="29">
    <w:name w:val="indentedBodyStyle"/>
    <w:next w:val="1"/>
    <w:qFormat/>
    <w:uiPriority w:val="0"/>
    <w:pPr>
      <w:keepNext/>
      <w:spacing w:before="20"/>
    </w:pPr>
    <w:rPr>
      <w:rFonts w:ascii="Arial" w:hAnsi="Arial" w:cs="Arial" w:eastAsiaTheme="minorEastAsia"/>
      <w:color w:val="000000" w:themeColor="text1"/>
      <w:sz w:val="22"/>
      <w:szCs w:val="22"/>
      <w:lang w:val="en-AU" w:eastAsia="ja-JP" w:bidi="ar-SA"/>
      <w14:textFill>
        <w14:solidFill>
          <w14:schemeClr w14:val="tx1"/>
        </w14:solidFill>
      </w14:textFill>
    </w:rPr>
  </w:style>
  <w:style w:type="character" w:customStyle="1" w:styleId="30">
    <w:name w:val="sectionTitleCharacterStyle"/>
    <w:basedOn w:val="4"/>
    <w:qFormat/>
    <w:uiPriority w:val="1"/>
    <w:rPr>
      <w:rFonts w:ascii="Arial" w:hAnsi="Arial" w:cs="Arial"/>
      <w:b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benwen/Library/Containers/com.kingsoft.wpsoffice.mac.global/Data/.kingsoft/office6/templates/download/76b37634f5fa421b97f593130a116f5f/Simple%20Blu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Resume.docx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2023-05-30T09:55:00Z</dcterms:created>
  <dc:creator>ben wen</dc:creator>
  <cp:lastModifiedBy>ben wen</cp:lastModifiedBy>
  <dcterms:modified xsi:type="dcterms:W3CDTF">2024-05-29T10:32:53Z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